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0420651"/>
        <w:docPartObj>
          <w:docPartGallery w:val="Cover Pages"/>
          <w:docPartUnique/>
        </w:docPartObj>
      </w:sdtPr>
      <w:sdtEndPr/>
      <w:sdtContent>
        <w:p w:rsidR="00BC47D7" w:rsidRPr="008A4928" w:rsidRDefault="00BC47D7">
          <w:r>
            <w:rPr>
              <w:rFonts w:eastAsiaTheme="majorEastAsia" w:cstheme="minorHAnsi"/>
              <w:noProof/>
              <w:sz w:val="52"/>
              <w:szCs w:val="52"/>
              <w:lang w:eastAsia="en-GB"/>
            </w:rPr>
            <w:drawing>
              <wp:inline distT="0" distB="0" distL="0" distR="0" wp14:anchorId="0C2C09F0" wp14:editId="108603E6">
                <wp:extent cx="2524478" cy="762106"/>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anware.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524478" cy="762106"/>
                        </a:xfrm>
                        <a:prstGeom prst="rect">
                          <a:avLst/>
                        </a:prstGeom>
                      </pic:spPr>
                    </pic:pic>
                  </a:graphicData>
                </a:graphic>
              </wp:inline>
            </w:drawing>
          </w:r>
        </w:p>
        <w:p w:rsidR="00BC47D7" w:rsidRPr="008A4928" w:rsidRDefault="00BC47D7">
          <w:pPr>
            <w:rPr>
              <w:sz w:val="96"/>
              <w:szCs w:val="96"/>
            </w:rPr>
          </w:pPr>
        </w:p>
        <w:p w:rsidR="00BC47D7" w:rsidRPr="008A4928" w:rsidRDefault="00BC47D7">
          <w:pPr>
            <w:rPr>
              <w:sz w:val="96"/>
              <w:szCs w:val="96"/>
            </w:rPr>
          </w:pPr>
        </w:p>
        <w:p w:rsidR="00BC47D7" w:rsidRPr="008A4928" w:rsidRDefault="00BC47D7">
          <w:pPr>
            <w:rPr>
              <w:sz w:val="96"/>
              <w:szCs w:val="96"/>
            </w:rPr>
          </w:pPr>
        </w:p>
        <w:p w:rsidR="00BC47D7" w:rsidRPr="00753CA6" w:rsidRDefault="004A2BA1">
          <w:pPr>
            <w:rPr>
              <w:b/>
              <w:sz w:val="96"/>
              <w:szCs w:val="96"/>
            </w:rPr>
          </w:pPr>
          <w:r w:rsidRPr="008A4928">
            <w:rPr>
              <w:sz w:val="96"/>
              <w:szCs w:val="96"/>
            </w:rPr>
            <w:fldChar w:fldCharType="begin"/>
          </w:r>
          <w:r w:rsidR="00BC47D7" w:rsidRPr="008A4928">
            <w:rPr>
              <w:sz w:val="96"/>
              <w:szCs w:val="96"/>
            </w:rPr>
            <w:instrText xml:space="preserve"> DOCPROPERTY  Subject  \* MERGEFORMAT </w:instrText>
          </w:r>
          <w:r w:rsidRPr="008A4928">
            <w:rPr>
              <w:sz w:val="96"/>
              <w:szCs w:val="96"/>
            </w:rPr>
            <w:fldChar w:fldCharType="end"/>
          </w:r>
          <w:sdt>
            <w:sdtPr>
              <w:rPr>
                <w:b/>
                <w:sz w:val="96"/>
                <w:szCs w:val="96"/>
              </w:rPr>
              <w:alias w:val="Subject"/>
              <w:tag w:val=""/>
              <w:id w:val="452831197"/>
              <w:dataBinding w:prefixMappings="xmlns:ns0='http://purl.org/dc/elements/1.1/' xmlns:ns1='http://schemas.openxmlformats.org/package/2006/metadata/core-properties' " w:xpath="/ns1:coreProperties[1]/ns0:subject[1]" w:storeItemID="{6C3C8BC8-F283-45AE-878A-BAB7291924A1}"/>
              <w:text/>
            </w:sdtPr>
            <w:sdtEndPr/>
            <w:sdtContent>
              <w:r w:rsidR="00753CA6" w:rsidRPr="00753CA6">
                <w:rPr>
                  <w:b/>
                  <w:sz w:val="96"/>
                  <w:szCs w:val="96"/>
                </w:rPr>
                <w:t>snorbert</w:t>
              </w:r>
            </w:sdtContent>
          </w:sdt>
        </w:p>
        <w:p w:rsidR="00BC47D7" w:rsidRPr="008A4928" w:rsidRDefault="00DE39FC">
          <w:pPr>
            <w:rPr>
              <w:sz w:val="96"/>
              <w:szCs w:val="96"/>
            </w:rPr>
          </w:pPr>
          <w:r w:rsidRPr="008A4928">
            <w:rPr>
              <w:sz w:val="96"/>
              <w:szCs w:val="96"/>
            </w:rPr>
            <w:br w:type="page"/>
          </w:r>
        </w:p>
        <w:p w:rsidR="005F0E0B" w:rsidRPr="001775B4" w:rsidRDefault="005F0E0B" w:rsidP="007076A2">
          <w:pPr>
            <w:pStyle w:val="woanwareHeading1"/>
          </w:pPr>
          <w:r w:rsidRPr="001775B4">
            <w:lastRenderedPageBreak/>
            <w:t>About</w:t>
          </w:r>
        </w:p>
        <w:p w:rsidR="005F0E0B" w:rsidRDefault="005F0E0B" w:rsidP="005F0E0B"/>
        <w:p w:rsidR="005F0E0B" w:rsidRPr="00A134BB" w:rsidRDefault="005F0E0B" w:rsidP="005F0E0B">
          <w:pPr>
            <w:autoSpaceDE w:val="0"/>
            <w:autoSpaceDN w:val="0"/>
            <w:adjustRightInd w:val="0"/>
            <w:spacing w:after="0" w:line="240" w:lineRule="auto"/>
            <w:rPr>
              <w:rFonts w:cstheme="minorHAnsi"/>
              <w:color w:val="000000"/>
            </w:rPr>
          </w:pPr>
          <w:r w:rsidRPr="00A134BB">
            <w:rPr>
              <w:rFonts w:cstheme="minorHAnsi"/>
              <w:color w:val="000000"/>
            </w:rPr>
            <w:t>woanware is the name for a set of tools and applications I have written. The majority of the tools/applications are related to network</w:t>
          </w:r>
          <w:r w:rsidR="000451B7" w:rsidRPr="00A134BB">
            <w:rPr>
              <w:rFonts w:cstheme="minorHAnsi"/>
              <w:color w:val="000000"/>
            </w:rPr>
            <w:t>ing</w:t>
          </w:r>
          <w:r w:rsidRPr="00A134BB">
            <w:rPr>
              <w:rFonts w:cstheme="minorHAnsi"/>
              <w:color w:val="000000"/>
            </w:rPr>
            <w:t>, network security, application security or digital forensic tasks.</w:t>
          </w:r>
        </w:p>
        <w:p w:rsidR="005F0E0B" w:rsidRDefault="005F0E0B">
          <w:r>
            <w:br w:type="page"/>
          </w:r>
        </w:p>
        <w:p w:rsidR="00BC47D7" w:rsidRDefault="005F0E0B" w:rsidP="00A93285">
          <w:pPr>
            <w:pStyle w:val="Heading1"/>
            <w:rPr>
              <w:rFonts w:asciiTheme="minorHAnsi" w:hAnsiTheme="minorHAnsi" w:cstheme="minorHAnsi"/>
              <w:color w:val="auto"/>
            </w:rPr>
          </w:pPr>
          <w:r w:rsidRPr="00A93285">
            <w:rPr>
              <w:rFonts w:asciiTheme="minorHAnsi" w:hAnsiTheme="minorHAnsi" w:cstheme="minorHAnsi"/>
              <w:color w:val="auto"/>
            </w:rPr>
            <w:lastRenderedPageBreak/>
            <w:t>Introduction</w:t>
          </w:r>
        </w:p>
        <w:p w:rsidR="006C5697" w:rsidRPr="006C5697" w:rsidRDefault="006C5697" w:rsidP="006C5697"/>
        <w:p w:rsidR="006C5697" w:rsidRPr="006C5697" w:rsidRDefault="006C5697" w:rsidP="006C5697">
          <w:pPr>
            <w:rPr>
              <w:lang w:val="en"/>
            </w:rPr>
          </w:pPr>
          <w:r w:rsidRPr="006C5697">
            <w:rPr>
              <w:lang w:val="en"/>
            </w:rPr>
            <w:t xml:space="preserve">snorbert is </w:t>
          </w:r>
          <w:r w:rsidRPr="006C5697">
            <w:rPr>
              <w:rFonts w:cstheme="minorHAnsi"/>
              <w:lang w:val="en"/>
            </w:rPr>
            <w:t xml:space="preserve">a </w:t>
          </w:r>
          <w:hyperlink r:id="rId11" w:history="1">
            <w:r w:rsidRPr="006C5697">
              <w:rPr>
                <w:rStyle w:val="Hyperlink"/>
                <w:rFonts w:cstheme="minorHAnsi"/>
                <w:lang w:val="en"/>
              </w:rPr>
              <w:t>snort</w:t>
            </w:r>
          </w:hyperlink>
          <w:r w:rsidRPr="006C5697">
            <w:rPr>
              <w:lang w:val="en"/>
            </w:rPr>
            <w:t xml:space="preserve"> data viewer, loosely based </w:t>
          </w:r>
          <w:r w:rsidRPr="006C5697">
            <w:rPr>
              <w:rFonts w:cstheme="minorHAnsi"/>
              <w:lang w:val="en"/>
            </w:rPr>
            <w:t xml:space="preserve">on </w:t>
          </w:r>
          <w:hyperlink r:id="rId12" w:history="1">
            <w:r w:rsidRPr="006C5697">
              <w:rPr>
                <w:rStyle w:val="Hyperlink"/>
                <w:rFonts w:cstheme="minorHAnsi"/>
                <w:lang w:val="en"/>
              </w:rPr>
              <w:t>snorby</w:t>
            </w:r>
          </w:hyperlink>
          <w:r w:rsidRPr="006C5697">
            <w:rPr>
              <w:rFonts w:cstheme="minorHAnsi"/>
              <w:lang w:val="en"/>
            </w:rPr>
            <w:t>.</w:t>
          </w:r>
          <w:r w:rsidRPr="006C5697">
            <w:rPr>
              <w:lang w:val="en"/>
            </w:rPr>
            <w:t xml:space="preserve"> It is written in C# and uses .Net 4.5.</w:t>
          </w:r>
        </w:p>
        <w:p w:rsidR="006C5697" w:rsidRDefault="006C5697" w:rsidP="006C5697">
          <w:pPr>
            <w:rPr>
              <w:lang w:val="en"/>
            </w:rPr>
          </w:pPr>
          <w:r w:rsidRPr="006C5697">
            <w:rPr>
              <w:lang w:val="en"/>
            </w:rPr>
            <w:t xml:space="preserve">The aim of the application is to provide a fast, usable interface for accessing snort data. Depending on the snort deployment, the underlying data set can be extremely large, so </w:t>
          </w:r>
          <w:r w:rsidR="0083554A">
            <w:rPr>
              <w:lang w:val="en"/>
            </w:rPr>
            <w:t>care</w:t>
          </w:r>
          <w:r w:rsidRPr="006C5697">
            <w:rPr>
              <w:lang w:val="en"/>
            </w:rPr>
            <w:t xml:space="preserve"> has been tak</w:t>
          </w:r>
          <w:r w:rsidR="00FD1124">
            <w:rPr>
              <w:lang w:val="en"/>
            </w:rPr>
            <w:t>en to optimise the data access.</w:t>
          </w:r>
        </w:p>
        <w:p w:rsidR="00FD1124" w:rsidRPr="00FD1124" w:rsidRDefault="00FD1124" w:rsidP="006C5697">
          <w:pPr>
            <w:rPr>
              <w:b/>
              <w:lang w:val="en"/>
            </w:rPr>
          </w:pPr>
          <w:r w:rsidRPr="00FD1124">
            <w:rPr>
              <w:b/>
              <w:lang w:val="en"/>
            </w:rPr>
            <w:t>Features</w:t>
          </w:r>
        </w:p>
        <w:p w:rsidR="006C5697" w:rsidRDefault="006C5697" w:rsidP="006C5697">
          <w:pPr>
            <w:pStyle w:val="ListParagraph"/>
            <w:numPr>
              <w:ilvl w:val="0"/>
              <w:numId w:val="11"/>
            </w:numPr>
            <w:rPr>
              <w:lang w:val="en"/>
            </w:rPr>
          </w:pPr>
          <w:r w:rsidRPr="006C5697">
            <w:rPr>
              <w:lang w:val="en"/>
            </w:rPr>
            <w:t>Paged data access</w:t>
          </w:r>
        </w:p>
        <w:p w:rsidR="006C5697" w:rsidRDefault="006C5697" w:rsidP="006C5697">
          <w:pPr>
            <w:pStyle w:val="ListParagraph"/>
            <w:numPr>
              <w:ilvl w:val="0"/>
              <w:numId w:val="11"/>
            </w:numPr>
            <w:rPr>
              <w:lang w:val="en"/>
            </w:rPr>
          </w:pPr>
          <w:r w:rsidRPr="006C5697">
            <w:rPr>
              <w:lang w:val="en"/>
            </w:rPr>
            <w:t>Configuration for multiple snort instances</w:t>
          </w:r>
        </w:p>
        <w:p w:rsidR="006C5697" w:rsidRDefault="006C5697" w:rsidP="006C5697">
          <w:pPr>
            <w:pStyle w:val="ListParagraph"/>
            <w:numPr>
              <w:ilvl w:val="0"/>
              <w:numId w:val="11"/>
            </w:numPr>
            <w:rPr>
              <w:lang w:val="en"/>
            </w:rPr>
          </w:pPr>
          <w:r w:rsidRPr="006C5697">
            <w:rPr>
              <w:lang w:val="en"/>
            </w:rPr>
            <w:t>Signature based grouping of events</w:t>
          </w:r>
        </w:p>
        <w:p w:rsidR="006C5697" w:rsidRDefault="006C5697" w:rsidP="006C5697">
          <w:pPr>
            <w:pStyle w:val="ListParagraph"/>
            <w:numPr>
              <w:ilvl w:val="0"/>
              <w:numId w:val="11"/>
            </w:numPr>
            <w:rPr>
              <w:lang w:val="en"/>
            </w:rPr>
          </w:pPr>
          <w:r w:rsidRPr="006C5697">
            <w:rPr>
              <w:lang w:val="en"/>
            </w:rPr>
            <w:t>User configurable searching</w:t>
          </w:r>
        </w:p>
        <w:p w:rsidR="006C5697" w:rsidRPr="006C5697" w:rsidRDefault="006C5697" w:rsidP="006C5697">
          <w:pPr>
            <w:pStyle w:val="ListParagraph"/>
            <w:numPr>
              <w:ilvl w:val="0"/>
              <w:numId w:val="11"/>
            </w:numPr>
            <w:rPr>
              <w:lang w:val="en"/>
            </w:rPr>
          </w:pPr>
          <w:r w:rsidRPr="006C5697">
            <w:rPr>
              <w:lang w:val="en"/>
            </w:rPr>
            <w:t>Correlation of snort signatures to events for easy viewing of the signatures</w:t>
          </w:r>
        </w:p>
        <w:p w:rsidR="00FD1124" w:rsidRPr="00FD1124" w:rsidRDefault="00FD1124" w:rsidP="00FD1124">
          <w:pPr>
            <w:rPr>
              <w:b/>
              <w:lang w:val="en"/>
            </w:rPr>
          </w:pPr>
          <w:r w:rsidRPr="00FD1124">
            <w:rPr>
              <w:b/>
              <w:lang w:val="en"/>
            </w:rPr>
            <w:t>T</w:t>
          </w:r>
          <w:r w:rsidR="006C5697" w:rsidRPr="00FD1124">
            <w:rPr>
              <w:b/>
              <w:lang w:val="en"/>
            </w:rPr>
            <w:t xml:space="preserve">hird party libraries </w:t>
          </w:r>
        </w:p>
        <w:p w:rsidR="006C5697" w:rsidRPr="00FD1124" w:rsidRDefault="00893BA9" w:rsidP="00FD1124">
          <w:pPr>
            <w:pStyle w:val="ListParagraph"/>
            <w:numPr>
              <w:ilvl w:val="0"/>
              <w:numId w:val="14"/>
            </w:numPr>
            <w:rPr>
              <w:rFonts w:cstheme="minorHAnsi"/>
              <w:lang w:val="en"/>
            </w:rPr>
          </w:pPr>
          <w:hyperlink r:id="rId13" w:history="1">
            <w:r w:rsidR="006C5697" w:rsidRPr="00FD1124">
              <w:rPr>
                <w:rStyle w:val="Hyperlink"/>
                <w:rFonts w:cstheme="minorHAnsi"/>
                <w:lang w:val="en"/>
              </w:rPr>
              <w:t>ObjectListView</w:t>
            </w:r>
          </w:hyperlink>
          <w:r w:rsidR="006C5697" w:rsidRPr="00FD1124">
            <w:rPr>
              <w:rFonts w:cstheme="minorHAnsi"/>
              <w:lang w:val="en"/>
            </w:rPr>
            <w:t xml:space="preserve"> : Data viewing via lists </w:t>
          </w:r>
        </w:p>
        <w:p w:rsidR="006C5697" w:rsidRDefault="00893BA9" w:rsidP="006C5697">
          <w:pPr>
            <w:pStyle w:val="ListParagraph"/>
            <w:numPr>
              <w:ilvl w:val="0"/>
              <w:numId w:val="12"/>
            </w:numPr>
            <w:rPr>
              <w:rFonts w:cstheme="minorHAnsi"/>
              <w:lang w:val="en"/>
            </w:rPr>
          </w:pPr>
          <w:hyperlink r:id="rId14" w:history="1">
            <w:r w:rsidR="006C5697" w:rsidRPr="006C5697">
              <w:rPr>
                <w:rStyle w:val="Hyperlink"/>
                <w:rFonts w:cstheme="minorHAnsi"/>
                <w:lang w:val="en"/>
              </w:rPr>
              <w:t>Be.HexEditor</w:t>
            </w:r>
          </w:hyperlink>
          <w:r w:rsidR="006C5697" w:rsidRPr="006C5697">
            <w:rPr>
              <w:rFonts w:cstheme="minorHAnsi"/>
              <w:lang w:val="en"/>
            </w:rPr>
            <w:t xml:space="preserve"> : HEX view of packet data</w:t>
          </w:r>
        </w:p>
        <w:p w:rsidR="006C5697" w:rsidRDefault="00893BA9" w:rsidP="006C5697">
          <w:pPr>
            <w:pStyle w:val="ListParagraph"/>
            <w:numPr>
              <w:ilvl w:val="0"/>
              <w:numId w:val="12"/>
            </w:numPr>
            <w:rPr>
              <w:rFonts w:cstheme="minorHAnsi"/>
              <w:lang w:val="en"/>
            </w:rPr>
          </w:pPr>
          <w:hyperlink r:id="rId15" w:history="1">
            <w:r w:rsidR="006C5697" w:rsidRPr="006C5697">
              <w:rPr>
                <w:rStyle w:val="Hyperlink"/>
                <w:rFonts w:cstheme="minorHAnsi"/>
                <w:lang w:val="en"/>
              </w:rPr>
              <w:t>IP Address Control</w:t>
            </w:r>
          </w:hyperlink>
          <w:r w:rsidR="006C5697" w:rsidRPr="006C5697">
            <w:rPr>
              <w:rFonts w:cstheme="minorHAnsi"/>
              <w:lang w:val="en"/>
            </w:rPr>
            <w:t xml:space="preserve"> : Easy validation of IP addresses</w:t>
          </w:r>
        </w:p>
        <w:p w:rsidR="006C5697" w:rsidRDefault="00893BA9" w:rsidP="006C5697">
          <w:pPr>
            <w:pStyle w:val="ListParagraph"/>
            <w:numPr>
              <w:ilvl w:val="0"/>
              <w:numId w:val="12"/>
            </w:numPr>
            <w:rPr>
              <w:rFonts w:cstheme="minorHAnsi"/>
              <w:lang w:val="en"/>
            </w:rPr>
          </w:pPr>
          <w:hyperlink r:id="rId16" w:history="1">
            <w:r w:rsidR="006C5697" w:rsidRPr="006C5697">
              <w:rPr>
                <w:rStyle w:val="Hyperlink"/>
                <w:rFonts w:cstheme="minorHAnsi"/>
                <w:lang w:val="en"/>
              </w:rPr>
              <w:t>ManagedEsent</w:t>
            </w:r>
          </w:hyperlink>
          <w:r w:rsidR="006C5697" w:rsidRPr="006C5697">
            <w:rPr>
              <w:rFonts w:cstheme="minorHAnsi"/>
              <w:lang w:val="en"/>
            </w:rPr>
            <w:t xml:space="preserve"> : Fast storage of rule data</w:t>
          </w:r>
        </w:p>
        <w:p w:rsidR="006C5697" w:rsidRDefault="00893BA9" w:rsidP="006C5697">
          <w:pPr>
            <w:pStyle w:val="ListParagraph"/>
            <w:numPr>
              <w:ilvl w:val="0"/>
              <w:numId w:val="12"/>
            </w:numPr>
            <w:rPr>
              <w:rFonts w:cstheme="minorHAnsi"/>
              <w:lang w:val="en"/>
            </w:rPr>
          </w:pPr>
          <w:hyperlink r:id="rId17" w:history="1">
            <w:r w:rsidR="006C5697" w:rsidRPr="006C5697">
              <w:rPr>
                <w:rStyle w:val="Hyperlink"/>
                <w:rFonts w:cstheme="minorHAnsi"/>
                <w:lang w:val="en"/>
              </w:rPr>
              <w:t>MySql</w:t>
            </w:r>
          </w:hyperlink>
          <w:r w:rsidR="006C5697" w:rsidRPr="006C5697">
            <w:rPr>
              <w:rFonts w:cstheme="minorHAnsi"/>
              <w:lang w:val="en"/>
            </w:rPr>
            <w:t xml:space="preserve"> : Access to </w:t>
          </w:r>
          <w:r w:rsidR="00E615A7">
            <w:rPr>
              <w:rFonts w:cstheme="minorHAnsi"/>
              <w:lang w:val="en"/>
            </w:rPr>
            <w:t xml:space="preserve">the </w:t>
          </w:r>
          <w:r w:rsidR="006C5697" w:rsidRPr="006C5697">
            <w:rPr>
              <w:rFonts w:cstheme="minorHAnsi"/>
              <w:lang w:val="en"/>
            </w:rPr>
            <w:t xml:space="preserve">snort </w:t>
          </w:r>
          <w:r w:rsidR="00DF6D13">
            <w:rPr>
              <w:rFonts w:cstheme="minorHAnsi"/>
              <w:lang w:val="en"/>
            </w:rPr>
            <w:t>MySQL</w:t>
          </w:r>
          <w:r w:rsidR="006C5697" w:rsidRPr="006C5697">
            <w:rPr>
              <w:rFonts w:cstheme="minorHAnsi"/>
              <w:lang w:val="en"/>
            </w:rPr>
            <w:t xml:space="preserve"> database</w:t>
          </w:r>
          <w:r w:rsidR="00E615A7">
            <w:rPr>
              <w:rFonts w:cstheme="minorHAnsi"/>
              <w:lang w:val="en"/>
            </w:rPr>
            <w:t>s</w:t>
          </w:r>
        </w:p>
        <w:p w:rsidR="000B2E90" w:rsidRDefault="00893BA9" w:rsidP="006C5697">
          <w:pPr>
            <w:pStyle w:val="ListParagraph"/>
            <w:numPr>
              <w:ilvl w:val="0"/>
              <w:numId w:val="12"/>
            </w:numPr>
            <w:rPr>
              <w:rFonts w:cstheme="minorHAnsi"/>
              <w:lang w:val="en"/>
            </w:rPr>
          </w:pPr>
          <w:hyperlink r:id="rId18" w:history="1">
            <w:r w:rsidR="000B2E90" w:rsidRPr="00AB40E9">
              <w:rPr>
                <w:rStyle w:val="Hyperlink"/>
                <w:rFonts w:cstheme="minorHAnsi"/>
                <w:lang w:val="en"/>
              </w:rPr>
              <w:t>CsvHelper</w:t>
            </w:r>
          </w:hyperlink>
          <w:r w:rsidR="000B2E90">
            <w:rPr>
              <w:rFonts w:cstheme="minorHAnsi"/>
              <w:lang w:val="en"/>
            </w:rPr>
            <w:t>: Used to export to delimited files</w:t>
          </w:r>
        </w:p>
        <w:p w:rsidR="006C5697" w:rsidRDefault="00893BA9" w:rsidP="006C5697">
          <w:pPr>
            <w:pStyle w:val="ListParagraph"/>
            <w:numPr>
              <w:ilvl w:val="0"/>
              <w:numId w:val="12"/>
            </w:numPr>
            <w:rPr>
              <w:rFonts w:cstheme="minorHAnsi"/>
              <w:lang w:val="en"/>
            </w:rPr>
          </w:pPr>
          <w:hyperlink r:id="rId19" w:history="1">
            <w:r w:rsidR="006C5697" w:rsidRPr="006C5697">
              <w:rPr>
                <w:rStyle w:val="Hyperlink"/>
                <w:rFonts w:cstheme="minorHAnsi"/>
                <w:lang w:val="en"/>
              </w:rPr>
              <w:t>Utility</w:t>
            </w:r>
          </w:hyperlink>
          <w:r w:rsidR="006C5697" w:rsidRPr="006C5697">
            <w:rPr>
              <w:rFonts w:cstheme="minorHAnsi"/>
              <w:lang w:val="en"/>
            </w:rPr>
            <w:t xml:space="preserve"> (woanware) : My helper library</w:t>
          </w:r>
        </w:p>
        <w:p w:rsidR="00FD1124" w:rsidRDefault="00FD1124" w:rsidP="00FD1124">
          <w:pPr>
            <w:pStyle w:val="ListParagraph"/>
            <w:rPr>
              <w:rFonts w:cstheme="minorHAnsi"/>
              <w:lang w:val="en"/>
            </w:rPr>
          </w:pPr>
        </w:p>
        <w:p w:rsidR="00CA7815" w:rsidRDefault="00CA7815">
          <w:pPr>
            <w:rPr>
              <w:rFonts w:cstheme="minorHAnsi"/>
              <w:b/>
              <w:lang w:val="en"/>
            </w:rPr>
          </w:pPr>
          <w:r w:rsidRPr="00CA7815">
            <w:rPr>
              <w:rFonts w:cstheme="minorHAnsi"/>
              <w:b/>
              <w:lang w:val="en"/>
            </w:rPr>
            <w:t>Requirements</w:t>
          </w:r>
        </w:p>
        <w:p w:rsidR="00CA7815" w:rsidRPr="00B60E3E" w:rsidRDefault="00CA7815" w:rsidP="00CA7815">
          <w:pPr>
            <w:numPr>
              <w:ilvl w:val="0"/>
              <w:numId w:val="13"/>
            </w:numPr>
            <w:autoSpaceDE w:val="0"/>
            <w:autoSpaceDN w:val="0"/>
            <w:adjustRightInd w:val="0"/>
            <w:spacing w:after="0" w:line="240" w:lineRule="auto"/>
            <w:rPr>
              <w:rFonts w:cstheme="minorHAnsi"/>
              <w:color w:val="000000"/>
            </w:rPr>
          </w:pPr>
          <w:r>
            <w:rPr>
              <w:rFonts w:cstheme="minorHAnsi"/>
              <w:color w:val="000000"/>
            </w:rPr>
            <w:t>Microsoft .NET Framework v4.5</w:t>
          </w:r>
        </w:p>
        <w:p w:rsidR="00A134BB" w:rsidRPr="00CA7815" w:rsidRDefault="00A134BB">
          <w:pPr>
            <w:rPr>
              <w:rFonts w:cstheme="minorHAnsi"/>
              <w:b/>
              <w:lang w:val="en"/>
            </w:rPr>
          </w:pPr>
          <w:r w:rsidRPr="00CA7815">
            <w:rPr>
              <w:rFonts w:cstheme="minorHAnsi"/>
              <w:b/>
              <w:lang w:val="en"/>
            </w:rPr>
            <w:br w:type="page"/>
          </w:r>
        </w:p>
        <w:p w:rsidR="00A134BB" w:rsidRDefault="00A134BB" w:rsidP="00A134BB">
          <w:pPr>
            <w:pStyle w:val="woanwareHeading1"/>
            <w:rPr>
              <w:lang w:val="en"/>
            </w:rPr>
          </w:pPr>
          <w:r w:rsidRPr="00A134BB">
            <w:rPr>
              <w:lang w:val="en"/>
            </w:rPr>
            <w:lastRenderedPageBreak/>
            <w:t>Usage</w:t>
          </w:r>
        </w:p>
        <w:p w:rsidR="00A134BB" w:rsidRPr="00A134BB" w:rsidRDefault="00A134BB" w:rsidP="00A134BB">
          <w:pPr>
            <w:rPr>
              <w:lang w:val="en"/>
            </w:rPr>
          </w:pPr>
        </w:p>
        <w:p w:rsidR="00A134BB" w:rsidRDefault="00A134BB" w:rsidP="00A134BB">
          <w:pPr>
            <w:pStyle w:val="woanwareHeading2"/>
            <w:rPr>
              <w:lang w:val="en"/>
            </w:rPr>
          </w:pPr>
          <w:r w:rsidRPr="00A134BB">
            <w:rPr>
              <w:lang w:val="en"/>
            </w:rPr>
            <w:t>Connections</w:t>
          </w:r>
        </w:p>
        <w:p w:rsidR="00105ACA" w:rsidRDefault="00105ACA" w:rsidP="00A134BB">
          <w:pPr>
            <w:pStyle w:val="woanwareHeading2"/>
            <w:rPr>
              <w:lang w:val="en"/>
            </w:rPr>
          </w:pPr>
        </w:p>
        <w:p w:rsidR="00105ACA" w:rsidRDefault="00105ACA" w:rsidP="00105ACA">
          <w:pPr>
            <w:rPr>
              <w:lang w:val="en"/>
            </w:rPr>
          </w:pPr>
          <w:r>
            <w:rPr>
              <w:lang w:val="en"/>
            </w:rPr>
            <w:t>snorbert can connect to multiple snort instances. The database connections need to be defined for each snort instance.</w:t>
          </w:r>
          <w:r w:rsidR="00F80F37">
            <w:rPr>
              <w:lang w:val="en"/>
            </w:rPr>
            <w:t xml:space="preserve"> </w:t>
          </w:r>
          <w:r w:rsidR="00DB7C42">
            <w:rPr>
              <w:lang w:val="en"/>
            </w:rPr>
            <w:t>The database connections can be configured via the Tools-&gt;Connections menu.</w:t>
          </w:r>
          <w:r w:rsidR="004033C6">
            <w:rPr>
              <w:lang w:val="en"/>
            </w:rPr>
            <w:t xml:space="preserve"> The Connections window will display all of the configured snort databases.</w:t>
          </w:r>
        </w:p>
        <w:p w:rsidR="00353163" w:rsidRDefault="00353163" w:rsidP="00353163">
          <w:pPr>
            <w:jc w:val="center"/>
            <w:rPr>
              <w:lang w:val="en"/>
            </w:rPr>
          </w:pPr>
          <w:r>
            <w:rPr>
              <w:noProof/>
              <w:lang w:eastAsia="en-GB"/>
            </w:rPr>
            <w:drawing>
              <wp:inline distT="0" distB="0" distL="0" distR="0" wp14:anchorId="00503B84" wp14:editId="2107E9D5">
                <wp:extent cx="3733800" cy="1843068"/>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s.png"/>
                        <pic:cNvPicPr/>
                      </pic:nvPicPr>
                      <pic:blipFill>
                        <a:blip r:embed="rId20">
                          <a:extLst>
                            <a:ext uri="{28A0092B-C50C-407E-A947-70E740481C1C}">
                              <a14:useLocalDpi xmlns:a14="http://schemas.microsoft.com/office/drawing/2010/main" val="0"/>
                            </a:ext>
                          </a:extLst>
                        </a:blip>
                        <a:stretch>
                          <a:fillRect/>
                        </a:stretch>
                      </pic:blipFill>
                      <pic:spPr>
                        <a:xfrm>
                          <a:off x="0" y="0"/>
                          <a:ext cx="3734322" cy="1843326"/>
                        </a:xfrm>
                        <a:prstGeom prst="rect">
                          <a:avLst/>
                        </a:prstGeom>
                      </pic:spPr>
                    </pic:pic>
                  </a:graphicData>
                </a:graphic>
              </wp:inline>
            </w:drawing>
          </w:r>
        </w:p>
        <w:p w:rsidR="00353163" w:rsidRDefault="00353163" w:rsidP="00105ACA">
          <w:pPr>
            <w:rPr>
              <w:lang w:val="en"/>
            </w:rPr>
          </w:pPr>
          <w:r>
            <w:rPr>
              <w:lang w:val="en"/>
            </w:rPr>
            <w:t>The Connections window allow</w:t>
          </w:r>
          <w:r w:rsidR="00C7496E">
            <w:rPr>
              <w:lang w:val="en"/>
            </w:rPr>
            <w:t>s</w:t>
          </w:r>
          <w:r>
            <w:rPr>
              <w:lang w:val="en"/>
            </w:rPr>
            <w:t xml:space="preserve"> the adding, editing and deleting of database connections. The Connection window is shown below:</w:t>
          </w:r>
        </w:p>
        <w:p w:rsidR="00353163" w:rsidRDefault="00353163" w:rsidP="00353163">
          <w:pPr>
            <w:jc w:val="center"/>
            <w:rPr>
              <w:lang w:val="en"/>
            </w:rPr>
          </w:pPr>
          <w:r>
            <w:rPr>
              <w:noProof/>
              <w:lang w:eastAsia="en-GB"/>
            </w:rPr>
            <w:drawing>
              <wp:inline distT="0" distB="0" distL="0" distR="0" wp14:anchorId="47A250AB" wp14:editId="38FD9281">
                <wp:extent cx="3724275" cy="1174713"/>
                <wp:effectExtent l="0" t="0" r="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nection.png"/>
                        <pic:cNvPicPr/>
                      </pic:nvPicPr>
                      <pic:blipFill>
                        <a:blip r:embed="rId21">
                          <a:extLst>
                            <a:ext uri="{28A0092B-C50C-407E-A947-70E740481C1C}">
                              <a14:useLocalDpi xmlns:a14="http://schemas.microsoft.com/office/drawing/2010/main" val="0"/>
                            </a:ext>
                          </a:extLst>
                        </a:blip>
                        <a:stretch>
                          <a:fillRect/>
                        </a:stretch>
                      </pic:blipFill>
                      <pic:spPr>
                        <a:xfrm>
                          <a:off x="0" y="0"/>
                          <a:ext cx="3724796" cy="1174877"/>
                        </a:xfrm>
                        <a:prstGeom prst="rect">
                          <a:avLst/>
                        </a:prstGeom>
                      </pic:spPr>
                    </pic:pic>
                  </a:graphicData>
                </a:graphic>
              </wp:inline>
            </w:drawing>
          </w:r>
        </w:p>
        <w:p w:rsidR="00353163" w:rsidRDefault="00353163" w:rsidP="00353163">
          <w:pPr>
            <w:rPr>
              <w:lang w:val="en"/>
            </w:rPr>
          </w:pPr>
          <w:r>
            <w:rPr>
              <w:lang w:val="en"/>
            </w:rPr>
            <w:t>The ellipsis button will perform a connection test for the currently configured connection string.</w:t>
          </w:r>
          <w:r w:rsidR="00166D91">
            <w:rPr>
              <w:lang w:val="en"/>
            </w:rPr>
            <w:t xml:space="preserve"> The connection string must be in the following format:</w:t>
          </w:r>
        </w:p>
        <w:p w:rsidR="00DB7C42" w:rsidRDefault="00DB7C42" w:rsidP="00105ACA">
          <w:pPr>
            <w:rPr>
              <w:rFonts w:ascii="Consolas" w:hAnsi="Consolas" w:cs="Consolas"/>
            </w:rPr>
          </w:pPr>
          <w:r w:rsidRPr="00166D91">
            <w:rPr>
              <w:rFonts w:ascii="Consolas" w:hAnsi="Consolas" w:cs="Consolas"/>
              <w:lang w:val="en"/>
            </w:rPr>
            <w:t>Data Source=#IP#;Initial Catalog=#Database#; User Id=#username#;password=#password#;</w:t>
          </w:r>
          <w:r w:rsidR="00166D91" w:rsidRPr="00166D91">
            <w:rPr>
              <w:rFonts w:ascii="Consolas" w:hAnsi="Consolas" w:cs="Consolas"/>
              <w:color w:val="0000BB"/>
              <w:sz w:val="20"/>
              <w:szCs w:val="20"/>
            </w:rPr>
            <w:t xml:space="preserve"> </w:t>
          </w:r>
          <w:r w:rsidR="00166D91" w:rsidRPr="00166D91">
            <w:rPr>
              <w:rFonts w:ascii="Consolas" w:hAnsi="Consolas" w:cs="Consolas"/>
            </w:rPr>
            <w:t>default command timeout=60;</w:t>
          </w:r>
        </w:p>
        <w:p w:rsidR="00053246" w:rsidRDefault="00053246" w:rsidP="00053246">
          <w:r>
            <w:t>Note that the default command timeout can be configured for each instance, this allows for slow network connections, large datasets etc.</w:t>
          </w:r>
        </w:p>
        <w:p w:rsidR="00C7496E" w:rsidRDefault="00C7496E">
          <w:r>
            <w:br w:type="page"/>
          </w:r>
        </w:p>
        <w:p w:rsidR="00C7496E" w:rsidRDefault="00C7496E" w:rsidP="00C7496E">
          <w:pPr>
            <w:pStyle w:val="woanwareHeading2"/>
          </w:pPr>
          <w:r>
            <w:lastRenderedPageBreak/>
            <w:t>Rules/Signatures</w:t>
          </w:r>
        </w:p>
        <w:p w:rsidR="00973797" w:rsidRDefault="00973797" w:rsidP="00C7496E">
          <w:pPr>
            <w:pStyle w:val="woanwareHeading2"/>
          </w:pPr>
        </w:p>
        <w:p w:rsidR="00973797" w:rsidRDefault="00973797" w:rsidP="00973797">
          <w:r w:rsidRPr="00973797">
            <w:t>The snort rule</w:t>
          </w:r>
          <w:r w:rsidR="002B52E5">
            <w:t xml:space="preserve"> </w:t>
          </w:r>
          <w:r w:rsidRPr="00973797">
            <w:t xml:space="preserve">set can be </w:t>
          </w:r>
          <w:r>
            <w:t>imported into snorbert, this allows the signature/rule to be displayed that relates to a specific event.</w:t>
          </w:r>
          <w:r w:rsidR="00F35CFF">
            <w:t xml:space="preserve"> The screenshot below shows the signature details:</w:t>
          </w:r>
        </w:p>
        <w:p w:rsidR="00F35CFF" w:rsidRPr="00973797" w:rsidRDefault="00F35CFF" w:rsidP="00973797">
          <w:pPr>
            <w:rPr>
              <w:lang w:val="en"/>
            </w:rPr>
          </w:pPr>
          <w:r>
            <w:rPr>
              <w:noProof/>
              <w:lang w:eastAsia="en-GB"/>
            </w:rPr>
            <w:drawing>
              <wp:inline distT="0" distB="0" distL="0" distR="0" wp14:anchorId="72EA254B" wp14:editId="1BA5A48F">
                <wp:extent cx="5731510" cy="1197610"/>
                <wp:effectExtent l="0" t="0" r="254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s.png"/>
                        <pic:cNvPicPr/>
                      </pic:nvPicPr>
                      <pic:blipFill>
                        <a:blip r:embed="rId22">
                          <a:extLst>
                            <a:ext uri="{28A0092B-C50C-407E-A947-70E740481C1C}">
                              <a14:useLocalDpi xmlns:a14="http://schemas.microsoft.com/office/drawing/2010/main" val="0"/>
                            </a:ext>
                          </a:extLst>
                        </a:blip>
                        <a:stretch>
                          <a:fillRect/>
                        </a:stretch>
                      </pic:blipFill>
                      <pic:spPr>
                        <a:xfrm>
                          <a:off x="0" y="0"/>
                          <a:ext cx="5731510" cy="1197610"/>
                        </a:xfrm>
                        <a:prstGeom prst="rect">
                          <a:avLst/>
                        </a:prstGeom>
                      </pic:spPr>
                    </pic:pic>
                  </a:graphicData>
                </a:graphic>
              </wp:inline>
            </w:drawing>
          </w:r>
        </w:p>
        <w:p w:rsidR="00F35CFF" w:rsidRDefault="00F35CFF">
          <w:r>
            <w:t>To view the full rule in a separate window, click the button next to the rule, the following window will be displayed:</w:t>
          </w:r>
        </w:p>
        <w:p w:rsidR="007257E1" w:rsidRDefault="007257E1">
          <w:r>
            <w:rPr>
              <w:noProof/>
              <w:lang w:eastAsia="en-GB"/>
            </w:rPr>
            <w:drawing>
              <wp:inline distT="0" distB="0" distL="0" distR="0" wp14:anchorId="3CA6D498" wp14:editId="6736B278">
                <wp:extent cx="5731510" cy="1539240"/>
                <wp:effectExtent l="0" t="0" r="254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ule.png"/>
                        <pic:cNvPicPr/>
                      </pic:nvPicPr>
                      <pic:blipFill>
                        <a:blip r:embed="rId23">
                          <a:extLst>
                            <a:ext uri="{28A0092B-C50C-407E-A947-70E740481C1C}">
                              <a14:useLocalDpi xmlns:a14="http://schemas.microsoft.com/office/drawing/2010/main" val="0"/>
                            </a:ext>
                          </a:extLst>
                        </a:blip>
                        <a:stretch>
                          <a:fillRect/>
                        </a:stretch>
                      </pic:blipFill>
                      <pic:spPr>
                        <a:xfrm>
                          <a:off x="0" y="0"/>
                          <a:ext cx="5731510" cy="1539240"/>
                        </a:xfrm>
                        <a:prstGeom prst="rect">
                          <a:avLst/>
                        </a:prstGeom>
                      </pic:spPr>
                    </pic:pic>
                  </a:graphicData>
                </a:graphic>
              </wp:inline>
            </w:drawing>
          </w:r>
        </w:p>
        <w:p w:rsidR="007257E1" w:rsidRDefault="007257E1">
          <w:r>
            <w:t>The rules can be imported manually via the Tools-&gt;Import Rules menu or they can be copied into the Rules directory located in the applications installation directory.</w:t>
          </w:r>
          <w:r w:rsidR="005F62E8">
            <w:t xml:space="preserve"> The automated import will check the file names/timestamps and only import new or changed files.</w:t>
          </w:r>
        </w:p>
        <w:p w:rsidR="008B4D0A" w:rsidRDefault="008B4D0A">
          <w:r>
            <w:br w:type="page"/>
          </w:r>
        </w:p>
        <w:p w:rsidR="008B4D0A" w:rsidRDefault="008B4D0A" w:rsidP="008B4D0A">
          <w:pPr>
            <w:pStyle w:val="woanwareHeading2"/>
          </w:pPr>
          <w:r>
            <w:lastRenderedPageBreak/>
            <w:t>False Positives</w:t>
          </w:r>
        </w:p>
        <w:p w:rsidR="00A8505B" w:rsidRDefault="00A8505B" w:rsidP="008B4D0A">
          <w:pPr>
            <w:pStyle w:val="woanwareHeading2"/>
          </w:pPr>
        </w:p>
        <w:p w:rsidR="008B4D0A" w:rsidRDefault="008B4D0A" w:rsidP="00A8505B">
          <w:r>
            <w:t>To help reduce the amount of “noise” returned by snort it is possible to aid false positive filters to the data set. The false positive filters are only application to the Rules tab since they relate a filter to a specific snort rule.</w:t>
          </w:r>
        </w:p>
        <w:p w:rsidR="00A8505B" w:rsidRDefault="00A8505B" w:rsidP="00A8505B">
          <w:r>
            <w:t xml:space="preserve">To add a false positive filter, load the events for a rule, then right click on the Event line within the list. A context menu will be displayed, choose the </w:t>
          </w:r>
          <w:r w:rsidRPr="00A8505B">
            <w:rPr>
              <w:b/>
            </w:rPr>
            <w:t>Hide</w:t>
          </w:r>
          <w:r>
            <w:rPr>
              <w:b/>
            </w:rPr>
            <w:t xml:space="preserve"> </w:t>
          </w:r>
          <w:r w:rsidRPr="00A8505B">
            <w:t>item.</w:t>
          </w:r>
          <w:r>
            <w:t xml:space="preserve"> The following window will be displayed:</w:t>
          </w:r>
        </w:p>
        <w:p w:rsidR="008B4D0A" w:rsidRDefault="008B4D0A" w:rsidP="00A8505B">
          <w:pPr>
            <w:pStyle w:val="woanwareHeading2"/>
            <w:jc w:val="center"/>
          </w:pPr>
          <w:r>
            <w:rPr>
              <w:noProof/>
              <w:lang w:eastAsia="en-GB"/>
            </w:rPr>
            <w:drawing>
              <wp:inline distT="0" distB="0" distL="0" distR="0" wp14:anchorId="38698AF9" wp14:editId="44054314">
                <wp:extent cx="4204042" cy="7620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png"/>
                        <pic:cNvPicPr/>
                      </pic:nvPicPr>
                      <pic:blipFill>
                        <a:blip r:embed="rId24">
                          <a:extLst>
                            <a:ext uri="{28A0092B-C50C-407E-A947-70E740481C1C}">
                              <a14:useLocalDpi xmlns:a14="http://schemas.microsoft.com/office/drawing/2010/main" val="0"/>
                            </a:ext>
                          </a:extLst>
                        </a:blip>
                        <a:stretch>
                          <a:fillRect/>
                        </a:stretch>
                      </pic:blipFill>
                      <pic:spPr>
                        <a:xfrm>
                          <a:off x="0" y="0"/>
                          <a:ext cx="4206613" cy="762466"/>
                        </a:xfrm>
                        <a:prstGeom prst="rect">
                          <a:avLst/>
                        </a:prstGeom>
                      </pic:spPr>
                    </pic:pic>
                  </a:graphicData>
                </a:graphic>
              </wp:inline>
            </w:drawing>
          </w:r>
        </w:p>
        <w:p w:rsidR="00F97C24" w:rsidRDefault="00F97C24" w:rsidP="00A8505B">
          <w:pPr>
            <w:pStyle w:val="woanwareHeading2"/>
            <w:jc w:val="center"/>
          </w:pPr>
        </w:p>
        <w:p w:rsidR="00F97C24" w:rsidRDefault="006D3C4E" w:rsidP="00F97C24">
          <w:r w:rsidRPr="00F97C24">
            <w:t xml:space="preserve">The values will be pre-populated using the event selected in the </w:t>
          </w:r>
          <w:r w:rsidR="00F97C24" w:rsidRPr="00F97C24">
            <w:t>list;</w:t>
          </w:r>
          <w:r w:rsidRPr="00F97C24">
            <w:t xml:space="preserve"> this is to speed up the process.</w:t>
          </w:r>
          <w:r w:rsidR="00F97C24">
            <w:t xml:space="preserve"> To remove false positive filters, use the Tools-&gt;False Positive menu item, which will display the False Positives window:</w:t>
          </w:r>
        </w:p>
        <w:p w:rsidR="00A8505B" w:rsidRDefault="00F97C24" w:rsidP="00F97C24">
          <w:pPr>
            <w:jc w:val="center"/>
          </w:pPr>
          <w:r>
            <w:rPr>
              <w:noProof/>
              <w:lang w:eastAsia="en-GB"/>
            </w:rPr>
            <w:drawing>
              <wp:inline distT="0" distB="0" distL="0" distR="0" wp14:anchorId="18EB4131" wp14:editId="1430AFFF">
                <wp:extent cx="3267531" cy="182905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lse.Positives.png"/>
                        <pic:cNvPicPr/>
                      </pic:nvPicPr>
                      <pic:blipFill>
                        <a:blip r:embed="rId25">
                          <a:extLst>
                            <a:ext uri="{28A0092B-C50C-407E-A947-70E740481C1C}">
                              <a14:useLocalDpi xmlns:a14="http://schemas.microsoft.com/office/drawing/2010/main" val="0"/>
                            </a:ext>
                          </a:extLst>
                        </a:blip>
                        <a:stretch>
                          <a:fillRect/>
                        </a:stretch>
                      </pic:blipFill>
                      <pic:spPr>
                        <a:xfrm>
                          <a:off x="0" y="0"/>
                          <a:ext cx="3267531" cy="1829055"/>
                        </a:xfrm>
                        <a:prstGeom prst="rect">
                          <a:avLst/>
                        </a:prstGeom>
                      </pic:spPr>
                    </pic:pic>
                  </a:graphicData>
                </a:graphic>
              </wp:inline>
            </w:drawing>
          </w:r>
        </w:p>
        <w:p w:rsidR="00F97C24" w:rsidRDefault="006216C8" w:rsidP="00F97C24">
          <w:r>
            <w:t>Select the false p</w:t>
          </w:r>
          <w:r w:rsidR="00F97C24">
            <w:t>ositive filter that you want to delete and use the delete button on the window or use the DEL key.</w:t>
          </w:r>
        </w:p>
        <w:p w:rsidR="00F97C24" w:rsidRPr="00F97C24" w:rsidRDefault="00F97C24" w:rsidP="00A8505B">
          <w:pPr>
            <w:pStyle w:val="woanwareHeading2"/>
            <w:rPr>
              <w:b w:val="0"/>
            </w:rPr>
          </w:pPr>
        </w:p>
        <w:p w:rsidR="007257E1" w:rsidRPr="005F62E8" w:rsidRDefault="00F35CFF">
          <w:r>
            <w:t xml:space="preserve"> </w:t>
          </w:r>
          <w:r w:rsidR="006F7BBE">
            <w:br w:type="page"/>
          </w:r>
        </w:p>
        <w:p w:rsidR="006F7BBE" w:rsidRPr="006F7BBE" w:rsidRDefault="006F7BBE" w:rsidP="006F7BBE">
          <w:pPr>
            <w:pStyle w:val="woanwareHeading1"/>
          </w:pPr>
          <w:r>
            <w:lastRenderedPageBreak/>
            <w:t>History</w:t>
          </w:r>
        </w:p>
        <w:p w:rsidR="006A48DB" w:rsidRDefault="006A48DB"/>
        <w:p w:rsidR="00237081" w:rsidRDefault="00237081">
          <w:pPr>
            <w:rPr>
              <w:b/>
            </w:rPr>
          </w:pPr>
          <w:r>
            <w:rPr>
              <w:b/>
            </w:rPr>
            <w:t>v1.0.7</w:t>
          </w:r>
        </w:p>
        <w:p w:rsidR="00503B6F" w:rsidRDefault="00503B6F" w:rsidP="00503B6F">
          <w:pPr>
            <w:pStyle w:val="ListParagraph"/>
            <w:numPr>
              <w:ilvl w:val="0"/>
              <w:numId w:val="21"/>
            </w:numPr>
          </w:pPr>
          <w:r w:rsidRPr="00503B6F">
            <w:t>Modified the context menu displayed on the Rule tab so that the menu items are more appropriately enabled/disabled depending on what is selected</w:t>
          </w:r>
        </w:p>
        <w:p w:rsidR="003530CB" w:rsidRDefault="003530CB" w:rsidP="00503B6F">
          <w:pPr>
            <w:pStyle w:val="ListParagraph"/>
            <w:numPr>
              <w:ilvl w:val="0"/>
              <w:numId w:val="21"/>
            </w:numPr>
          </w:pPr>
          <w:r>
            <w:t>Added new window to display the payload details</w:t>
          </w:r>
          <w:r w:rsidR="00971698">
            <w:t>. Thanks ChrisB</w:t>
          </w:r>
        </w:p>
        <w:p w:rsidR="004E6947" w:rsidRDefault="004E6947" w:rsidP="000F021C">
          <w:pPr>
            <w:pStyle w:val="ListParagraph"/>
            <w:numPr>
              <w:ilvl w:val="0"/>
              <w:numId w:val="21"/>
            </w:numPr>
          </w:pPr>
          <w:r>
            <w:t xml:space="preserve">Added the ability to group the list items. </w:t>
          </w:r>
          <w:r w:rsidR="000F021C">
            <w:t xml:space="preserve">Use the context menu by right clicking on the list header. </w:t>
          </w:r>
          <w:r>
            <w:t>Thanks MattN</w:t>
          </w:r>
        </w:p>
        <w:p w:rsidR="000F021C" w:rsidRDefault="000F021C" w:rsidP="00503B6F">
          <w:pPr>
            <w:pStyle w:val="ListParagraph"/>
            <w:numPr>
              <w:ilvl w:val="0"/>
              <w:numId w:val="21"/>
            </w:numPr>
          </w:pPr>
          <w:r>
            <w:t>Enabled the ability to filter the list items. Use the context menu by ri</w:t>
          </w:r>
          <w:r w:rsidR="00D32F31">
            <w:t>ght clicking on the list header</w:t>
          </w:r>
        </w:p>
        <w:p w:rsidR="00D32F31" w:rsidRDefault="00D32F31" w:rsidP="00503B6F">
          <w:pPr>
            <w:pStyle w:val="ListParagraph"/>
            <w:numPr>
              <w:ilvl w:val="0"/>
              <w:numId w:val="21"/>
            </w:numPr>
          </w:pPr>
          <w:r>
            <w:t>Added Host column to list</w:t>
          </w:r>
          <w:r w:rsidR="009B19EB">
            <w:t xml:space="preserve"> </w:t>
          </w:r>
          <w:r>
            <w:t xml:space="preserve">views </w:t>
          </w:r>
          <w:r w:rsidR="009B19EB">
            <w:t xml:space="preserve">(Events, Rules, Search) </w:t>
          </w:r>
          <w:r>
            <w:t>which is parsed from the ASCII payload. Thanks ChrisB</w:t>
          </w:r>
        </w:p>
        <w:p w:rsidR="00F878CD" w:rsidRPr="00503B6F" w:rsidRDefault="00F878CD" w:rsidP="00503B6F">
          <w:pPr>
            <w:pStyle w:val="ListParagraph"/>
            <w:numPr>
              <w:ilvl w:val="0"/>
              <w:numId w:val="21"/>
            </w:numPr>
          </w:pPr>
          <w:r>
            <w:t>Recoded all data access to use NPoco rather than Massive</w:t>
          </w:r>
          <w:bookmarkStart w:id="0" w:name="_GoBack"/>
          <w:bookmarkEnd w:id="0"/>
        </w:p>
        <w:p w:rsidR="00B255D7" w:rsidRDefault="00B255D7">
          <w:pPr>
            <w:rPr>
              <w:b/>
            </w:rPr>
          </w:pPr>
          <w:r>
            <w:rPr>
              <w:b/>
            </w:rPr>
            <w:t>v1.0.6</w:t>
          </w:r>
        </w:p>
        <w:p w:rsidR="00B255D7" w:rsidRPr="000E74B2" w:rsidRDefault="00B255D7" w:rsidP="00B255D7">
          <w:pPr>
            <w:pStyle w:val="ListParagraph"/>
            <w:numPr>
              <w:ilvl w:val="0"/>
              <w:numId w:val="20"/>
            </w:numPr>
          </w:pPr>
          <w:r w:rsidRPr="000E74B2">
            <w:t>Corrected Exclude functionality to reverse byte order of IP addresses. Thanks ChrisB</w:t>
          </w:r>
        </w:p>
        <w:p w:rsidR="00AB40E9" w:rsidRDefault="00AB40E9">
          <w:pPr>
            <w:rPr>
              <w:b/>
            </w:rPr>
          </w:pPr>
          <w:r>
            <w:rPr>
              <w:b/>
            </w:rPr>
            <w:t>v1.0.5</w:t>
          </w:r>
        </w:p>
        <w:p w:rsidR="00AB40E9" w:rsidRDefault="00AB40E9" w:rsidP="00AB40E9">
          <w:pPr>
            <w:pStyle w:val="ListParagraph"/>
            <w:numPr>
              <w:ilvl w:val="0"/>
              <w:numId w:val="19"/>
            </w:numPr>
          </w:pPr>
          <w:r w:rsidRPr="00AB40E9">
            <w:t>Added the ability to export the current events from the Rules tab to a TSV file</w:t>
          </w:r>
          <w:r w:rsidR="008A5397">
            <w:t>. Use the context menu to export</w:t>
          </w:r>
        </w:p>
        <w:p w:rsidR="008A5397" w:rsidRDefault="008A5397" w:rsidP="00AB40E9">
          <w:pPr>
            <w:pStyle w:val="ListParagraph"/>
            <w:numPr>
              <w:ilvl w:val="0"/>
              <w:numId w:val="19"/>
            </w:numPr>
          </w:pPr>
          <w:r>
            <w:t>Added the ability to export all events associated with the current</w:t>
          </w:r>
          <w:r w:rsidR="00FD350F">
            <w:t xml:space="preserve"> ruleset/time period defined on the Rules tab to a TSV file. Use the context menu to export</w:t>
          </w:r>
        </w:p>
        <w:p w:rsidR="00374B93" w:rsidRDefault="00374B93" w:rsidP="00AB40E9">
          <w:pPr>
            <w:pStyle w:val="ListParagraph"/>
            <w:numPr>
              <w:ilvl w:val="0"/>
              <w:numId w:val="19"/>
            </w:numPr>
          </w:pPr>
          <w:r>
            <w:t>Modified the event loading to recalculate the total records loaded using the number of records loaded</w:t>
          </w:r>
        </w:p>
        <w:p w:rsidR="00CC5C05" w:rsidRDefault="00CC5C05" w:rsidP="00AB40E9">
          <w:pPr>
            <w:pStyle w:val="ListParagraph"/>
            <w:numPr>
              <w:ilvl w:val="0"/>
              <w:numId w:val="19"/>
            </w:numPr>
          </w:pPr>
          <w:r>
            <w:t>Reworking of the Hide functionality. It now uses a table within the snort database e.g. “</w:t>
          </w:r>
          <w:r w:rsidR="0021738D">
            <w:t>exclude</w:t>
          </w:r>
          <w:r>
            <w:t>”</w:t>
          </w:r>
          <w:r w:rsidR="009A31A7">
            <w:t>.</w:t>
          </w:r>
          <w:r w:rsidR="008171E4">
            <w:t xml:space="preserve"> Thanks MattN</w:t>
          </w:r>
        </w:p>
        <w:p w:rsidR="00CF1ABD" w:rsidRDefault="00CF1ABD" w:rsidP="00AB40E9">
          <w:pPr>
            <w:pStyle w:val="ListParagraph"/>
            <w:numPr>
              <w:ilvl w:val="0"/>
              <w:numId w:val="19"/>
            </w:numPr>
          </w:pPr>
          <w:r>
            <w:t xml:space="preserve">Added the ability to export all Excludes </w:t>
          </w:r>
          <w:r w:rsidR="00F710B5">
            <w:t xml:space="preserve">to TSV </w:t>
          </w:r>
          <w:r>
            <w:t>for offline analysis</w:t>
          </w:r>
        </w:p>
        <w:p w:rsidR="00CF1ABD" w:rsidRDefault="009A31A7" w:rsidP="00CF1ABD">
          <w:pPr>
            <w:pStyle w:val="ListParagraph"/>
            <w:numPr>
              <w:ilvl w:val="0"/>
              <w:numId w:val="19"/>
            </w:numPr>
          </w:pPr>
          <w:r>
            <w:t>Added the ability to filter the Rules by Priority</w:t>
          </w:r>
          <w:r w:rsidR="008171E4">
            <w:t>. Thanks MattN</w:t>
          </w:r>
        </w:p>
        <w:p w:rsidR="008C1B15" w:rsidRPr="00AB40E9" w:rsidRDefault="008C1B15" w:rsidP="00CF1ABD">
          <w:pPr>
            <w:pStyle w:val="ListParagraph"/>
            <w:numPr>
              <w:ilvl w:val="0"/>
              <w:numId w:val="19"/>
            </w:numPr>
          </w:pPr>
          <w:r>
            <w:t>Added alternative row colours. Thanks ChrisB</w:t>
          </w:r>
        </w:p>
        <w:p w:rsidR="0065198E" w:rsidRDefault="0065198E">
          <w:pPr>
            <w:rPr>
              <w:b/>
            </w:rPr>
          </w:pPr>
          <w:r>
            <w:rPr>
              <w:b/>
            </w:rPr>
            <w:t>v1.0.4</w:t>
          </w:r>
        </w:p>
        <w:p w:rsidR="0065198E" w:rsidRDefault="0065198E" w:rsidP="0065198E">
          <w:pPr>
            <w:pStyle w:val="ListParagraph"/>
            <w:numPr>
              <w:ilvl w:val="0"/>
              <w:numId w:val="18"/>
            </w:numPr>
          </w:pPr>
          <w:r w:rsidRPr="0065198E">
            <w:t>Fixed Rules paging label positioning/anchoring</w:t>
          </w:r>
        </w:p>
        <w:p w:rsidR="00CE53E8" w:rsidRPr="0065198E" w:rsidRDefault="00CE53E8" w:rsidP="0065198E">
          <w:pPr>
            <w:pStyle w:val="ListParagraph"/>
            <w:numPr>
              <w:ilvl w:val="0"/>
              <w:numId w:val="18"/>
            </w:numPr>
          </w:pPr>
          <w:r>
            <w:t xml:space="preserve">Added the ability to extract distinct </w:t>
          </w:r>
          <w:r w:rsidR="000A2B8C">
            <w:t>source</w:t>
          </w:r>
          <w:r w:rsidR="00AE4395">
            <w:t>/destination</w:t>
          </w:r>
          <w:r w:rsidR="000A2B8C">
            <w:t xml:space="preserve"> </w:t>
          </w:r>
          <w:r>
            <w:t>IP addresses for a specific rule/date/date range</w:t>
          </w:r>
          <w:r w:rsidR="00AE4395">
            <w:t>. Access the functionality by using the context menu on an Event. This functionality applies to the Rules tab</w:t>
          </w:r>
        </w:p>
        <w:p w:rsidR="00B96054" w:rsidRDefault="00B96054">
          <w:pPr>
            <w:rPr>
              <w:b/>
            </w:rPr>
          </w:pPr>
          <w:r>
            <w:rPr>
              <w:b/>
            </w:rPr>
            <w:t>v1.0.3</w:t>
          </w:r>
        </w:p>
        <w:p w:rsidR="00B96054" w:rsidRDefault="00B96054" w:rsidP="00B96054">
          <w:pPr>
            <w:pStyle w:val="ListParagraph"/>
            <w:numPr>
              <w:ilvl w:val="0"/>
              <w:numId w:val="17"/>
            </w:numPr>
          </w:pPr>
          <w:r w:rsidRPr="00B96054">
            <w:t>Updated the rule import to prevent old rules being discarded</w:t>
          </w:r>
        </w:p>
        <w:p w:rsidR="00B96054" w:rsidRDefault="00B96054" w:rsidP="00B96054">
          <w:pPr>
            <w:pStyle w:val="ListParagraph"/>
            <w:numPr>
              <w:ilvl w:val="0"/>
              <w:numId w:val="17"/>
            </w:numPr>
          </w:pPr>
          <w:r>
            <w:t>Fixed bug where the Rules drop down list displayed duplicate rules</w:t>
          </w:r>
        </w:p>
        <w:p w:rsidR="00AF4CD7" w:rsidRDefault="00AF4CD7" w:rsidP="00B96054">
          <w:pPr>
            <w:pStyle w:val="ListParagraph"/>
            <w:numPr>
              <w:ilvl w:val="0"/>
              <w:numId w:val="17"/>
            </w:numPr>
          </w:pPr>
          <w:r>
            <w:t>Fixed import paths e.g. from application directory to user app data directory</w:t>
          </w:r>
        </w:p>
        <w:p w:rsidR="000835A9" w:rsidRPr="00B96054" w:rsidRDefault="000835A9" w:rsidP="00B96054">
          <w:pPr>
            <w:pStyle w:val="ListParagraph"/>
            <w:numPr>
              <w:ilvl w:val="0"/>
              <w:numId w:val="17"/>
            </w:numPr>
          </w:pPr>
          <w:r>
            <w:t>Added a default MySql connection string example when creating a new connection</w:t>
          </w:r>
        </w:p>
        <w:p w:rsidR="00B1718F" w:rsidRDefault="00B1718F">
          <w:pPr>
            <w:rPr>
              <w:b/>
            </w:rPr>
          </w:pPr>
          <w:r>
            <w:rPr>
              <w:b/>
            </w:rPr>
            <w:lastRenderedPageBreak/>
            <w:t>v1.0.2</w:t>
          </w:r>
        </w:p>
        <w:p w:rsidR="00B1718F" w:rsidRDefault="00B1718F" w:rsidP="00A045B0">
          <w:pPr>
            <w:pStyle w:val="ListParagraph"/>
            <w:numPr>
              <w:ilvl w:val="0"/>
              <w:numId w:val="16"/>
            </w:numPr>
          </w:pPr>
          <w:r w:rsidRPr="00A045B0">
            <w:t>Modified the Sensor tab to prevent it automatically loading at start up, as some instances may not be accessible. To refresh the Sensor data a new refresh button has been added to the top of the tab</w:t>
          </w:r>
        </w:p>
        <w:p w:rsidR="009464DA" w:rsidRDefault="009464DA" w:rsidP="00A045B0">
          <w:pPr>
            <w:pStyle w:val="ListParagraph"/>
            <w:numPr>
              <w:ilvl w:val="0"/>
              <w:numId w:val="16"/>
            </w:numPr>
          </w:pPr>
          <w:r>
            <w:t>Removed the Error &amp; Exclamation error handlers within the four main user controls as they were unnecessary</w:t>
          </w:r>
        </w:p>
        <w:p w:rsidR="001B6704" w:rsidRPr="001B6704" w:rsidRDefault="001B6704">
          <w:pPr>
            <w:rPr>
              <w:b/>
            </w:rPr>
          </w:pPr>
          <w:r w:rsidRPr="001B6704">
            <w:rPr>
              <w:b/>
            </w:rPr>
            <w:t>v1.0.1</w:t>
          </w:r>
        </w:p>
        <w:p w:rsidR="001B6704" w:rsidRDefault="001B6704" w:rsidP="001B6704">
          <w:pPr>
            <w:pStyle w:val="ListParagraph"/>
            <w:numPr>
              <w:ilvl w:val="0"/>
              <w:numId w:val="15"/>
            </w:numPr>
          </w:pPr>
          <w:r>
            <w:t>Modified the Rules database to store within the users local app data directory</w:t>
          </w:r>
          <w:r w:rsidR="003C0F2F">
            <w:t>. This prevents issues when running with multiple users logged into the same time. Thanks DanO for reporting this on behalf of TomB</w:t>
          </w:r>
          <w:r w:rsidR="000817C7">
            <w:t xml:space="preserve"> ;-)</w:t>
          </w:r>
        </w:p>
        <w:p w:rsidR="001B6704" w:rsidRDefault="001B6704" w:rsidP="001B6704">
          <w:pPr>
            <w:pStyle w:val="ListParagraph"/>
            <w:numPr>
              <w:ilvl w:val="0"/>
              <w:numId w:val="15"/>
            </w:numPr>
          </w:pPr>
          <w:r>
            <w:t>Modified the Connections config file to store within the users local app data directory</w:t>
          </w:r>
        </w:p>
        <w:p w:rsidR="001B6704" w:rsidRDefault="001B6704" w:rsidP="001B6704">
          <w:pPr>
            <w:pStyle w:val="ListParagraph"/>
            <w:numPr>
              <w:ilvl w:val="0"/>
              <w:numId w:val="15"/>
            </w:numPr>
          </w:pPr>
          <w:r>
            <w:t>Modified the Settings config file to store within the users local app data directory</w:t>
          </w:r>
        </w:p>
        <w:p w:rsidR="0058539B" w:rsidRDefault="0058539B" w:rsidP="001B6704">
          <w:pPr>
            <w:pStyle w:val="ListParagraph"/>
            <w:numPr>
              <w:ilvl w:val="0"/>
              <w:numId w:val="15"/>
            </w:numPr>
          </w:pPr>
          <w:r>
            <w:t>Modified the HEX view context menu to allow copying of the HEX with and without spaces</w:t>
          </w:r>
        </w:p>
        <w:p w:rsidR="00F3737A" w:rsidRDefault="00F3737A" w:rsidP="001B6704">
          <w:pPr>
            <w:pStyle w:val="ListParagraph"/>
            <w:numPr>
              <w:ilvl w:val="0"/>
              <w:numId w:val="15"/>
            </w:numPr>
          </w:pPr>
          <w:r>
            <w:t>Added the ability to filter out particular events e.g. false positives</w:t>
          </w:r>
          <w:r w:rsidR="008C1B49">
            <w:t>. The functionali</w:t>
          </w:r>
          <w:r w:rsidR="00BD4C9D">
            <w:t>ty only applies on the Rules list</w:t>
          </w:r>
          <w:r w:rsidR="00850D37">
            <w:t>. A false positive entry relates to a particular attribute e.g payload LIKE “test” or Source IP = 192.168.0.100. The false positive data is stored in an XML file under the users local app data directory.</w:t>
          </w:r>
          <w:r w:rsidR="008F740C">
            <w:t xml:space="preserve"> Thanks ChrisB</w:t>
          </w:r>
        </w:p>
        <w:p w:rsidR="0034074C" w:rsidRDefault="0034074C">
          <w:pPr>
            <w:rPr>
              <w:b/>
            </w:rPr>
          </w:pPr>
          <w:r>
            <w:rPr>
              <w:b/>
            </w:rPr>
            <w:t>v1.0.0</w:t>
          </w:r>
        </w:p>
        <w:p w:rsidR="00BF14C2" w:rsidRDefault="00BF14C2" w:rsidP="0034074C">
          <w:pPr>
            <w:pStyle w:val="ListParagraph"/>
            <w:numPr>
              <w:ilvl w:val="0"/>
              <w:numId w:val="4"/>
            </w:numPr>
          </w:pPr>
          <w:r>
            <w:t>Help file added</w:t>
          </w:r>
        </w:p>
        <w:p w:rsidR="0034074C" w:rsidRPr="0034074C" w:rsidRDefault="0034074C" w:rsidP="0034074C">
          <w:pPr>
            <w:pStyle w:val="ListParagraph"/>
            <w:numPr>
              <w:ilvl w:val="0"/>
              <w:numId w:val="4"/>
            </w:numPr>
          </w:pPr>
          <w:r w:rsidRPr="0034074C">
            <w:t>Public release</w:t>
          </w:r>
        </w:p>
        <w:p w:rsidR="00617C9E" w:rsidRDefault="00617C9E">
          <w:pPr>
            <w:rPr>
              <w:b/>
            </w:rPr>
          </w:pPr>
          <w:r>
            <w:rPr>
              <w:b/>
            </w:rPr>
            <w:t>v0.0.3</w:t>
          </w:r>
        </w:p>
        <w:p w:rsidR="00BA09C5" w:rsidRDefault="00617C9E" w:rsidP="00BA09C5">
          <w:pPr>
            <w:pStyle w:val="ListParagraph"/>
            <w:numPr>
              <w:ilvl w:val="0"/>
              <w:numId w:val="3"/>
            </w:numPr>
          </w:pPr>
          <w:r w:rsidRPr="00BA09C5">
            <w:t>Updated the rule import to update existing rules</w:t>
          </w:r>
        </w:p>
        <w:p w:rsidR="00BA09C5" w:rsidRDefault="00BA09C5" w:rsidP="00BA09C5">
          <w:pPr>
            <w:pStyle w:val="ListParagraph"/>
            <w:numPr>
              <w:ilvl w:val="0"/>
              <w:numId w:val="3"/>
            </w:numPr>
          </w:pPr>
          <w:r w:rsidRPr="00BA09C5">
            <w:t>Added event handlers for Sensor user control so that messages can be transmitted back to the main UI</w:t>
          </w:r>
        </w:p>
        <w:p w:rsidR="003E7A1E" w:rsidRDefault="00F95F32" w:rsidP="003E7A1E">
          <w:pPr>
            <w:pStyle w:val="ListParagraph"/>
            <w:numPr>
              <w:ilvl w:val="0"/>
              <w:numId w:val="3"/>
            </w:numPr>
          </w:pPr>
          <w:r>
            <w:t xml:space="preserve">Modified the Event user control to just use next/previous paging </w:t>
          </w:r>
          <w:r w:rsidR="003E7A1E">
            <w:t>as a record count takes too long</w:t>
          </w:r>
        </w:p>
        <w:p w:rsidR="003E7A1E" w:rsidRDefault="003E7A1E" w:rsidP="003E7A1E">
          <w:pPr>
            <w:pStyle w:val="ListParagraph"/>
            <w:numPr>
              <w:ilvl w:val="0"/>
              <w:numId w:val="3"/>
            </w:numPr>
          </w:pPr>
          <w:r>
            <w:t>Added the ability to search on Sensor</w:t>
          </w:r>
        </w:p>
        <w:p w:rsidR="006B2FF1" w:rsidRDefault="006B2FF1" w:rsidP="003E7A1E">
          <w:pPr>
            <w:pStyle w:val="ListParagraph"/>
            <w:numPr>
              <w:ilvl w:val="0"/>
              <w:numId w:val="3"/>
            </w:numPr>
          </w:pPr>
          <w:r>
            <w:t>Added the ability to search on Protocol (TCP, UDP and ICMP)</w:t>
          </w:r>
        </w:p>
        <w:p w:rsidR="00FA30DA" w:rsidRDefault="00FA30DA" w:rsidP="003E7A1E">
          <w:pPr>
            <w:pStyle w:val="ListParagraph"/>
            <w:numPr>
              <w:ilvl w:val="0"/>
              <w:numId w:val="3"/>
            </w:numPr>
          </w:pPr>
          <w:r>
            <w:t>Moved all of the querying to a separate object so that the queries can now be easily run on a background thread</w:t>
          </w:r>
        </w:p>
        <w:p w:rsidR="00721E02" w:rsidRDefault="00721E02" w:rsidP="003E7A1E">
          <w:pPr>
            <w:pStyle w:val="ListParagraph"/>
            <w:numPr>
              <w:ilvl w:val="0"/>
              <w:numId w:val="3"/>
            </w:numPr>
          </w:pPr>
          <w:r>
            <w:t>Increased the granularity of the Page Limits, for very slow connections!</w:t>
          </w:r>
        </w:p>
        <w:p w:rsidR="005129E6" w:rsidRDefault="005129E6" w:rsidP="003E7A1E">
          <w:pPr>
            <w:pStyle w:val="ListParagraph"/>
            <w:numPr>
              <w:ilvl w:val="0"/>
              <w:numId w:val="3"/>
            </w:numPr>
          </w:pPr>
          <w:r>
            <w:t>Moved the “Connections.xml” and “Settings.xml” to a new “Config” folder</w:t>
          </w:r>
        </w:p>
        <w:p w:rsidR="005129E6" w:rsidRDefault="005129E6" w:rsidP="003E7A1E">
          <w:pPr>
            <w:pStyle w:val="ListParagraph"/>
            <w:numPr>
              <w:ilvl w:val="0"/>
              <w:numId w:val="3"/>
            </w:numPr>
          </w:pPr>
          <w:r>
            <w:t>Moved all of the hard coded SQL queries to a new config file (“Sql.xml”). The file resides in the new “Config” folder</w:t>
          </w:r>
        </w:p>
        <w:p w:rsidR="00DE7AC7" w:rsidRPr="00BA09C5" w:rsidRDefault="00DE7AC7" w:rsidP="003E7A1E">
          <w:pPr>
            <w:pStyle w:val="ListParagraph"/>
            <w:numPr>
              <w:ilvl w:val="0"/>
              <w:numId w:val="3"/>
            </w:numPr>
          </w:pPr>
          <w:r>
            <w:t>Added TCP flag decoding to the events list. The events is displayed on the Event, Rules and Search tabs</w:t>
          </w:r>
        </w:p>
        <w:p w:rsidR="00C772A8" w:rsidRPr="006300B0" w:rsidRDefault="00C772A8">
          <w:pPr>
            <w:rPr>
              <w:b/>
            </w:rPr>
          </w:pPr>
          <w:r w:rsidRPr="006300B0">
            <w:rPr>
              <w:b/>
            </w:rPr>
            <w:t>v0.0.2</w:t>
          </w:r>
        </w:p>
        <w:p w:rsidR="00C772A8" w:rsidRDefault="00C772A8" w:rsidP="00F53E2C">
          <w:pPr>
            <w:pStyle w:val="ListParagraph"/>
            <w:numPr>
              <w:ilvl w:val="0"/>
              <w:numId w:val="2"/>
            </w:numPr>
          </w:pPr>
          <w:r>
            <w:t>Fixed context menu Source Port copy</w:t>
          </w:r>
        </w:p>
        <w:p w:rsidR="00AB3BD3" w:rsidRDefault="00F53E2C" w:rsidP="006300B0">
          <w:pPr>
            <w:pStyle w:val="ListParagraph"/>
            <w:numPr>
              <w:ilvl w:val="0"/>
              <w:numId w:val="2"/>
            </w:numPr>
          </w:pPr>
          <w:r>
            <w:lastRenderedPageBreak/>
            <w:t>Fixed import rules error which resulted in a Disposed object exception</w:t>
          </w:r>
        </w:p>
        <w:p w:rsidR="006300B0" w:rsidRDefault="006300B0" w:rsidP="006300B0">
          <w:pPr>
            <w:pStyle w:val="ListParagraph"/>
            <w:numPr>
              <w:ilvl w:val="0"/>
              <w:numId w:val="2"/>
            </w:numPr>
          </w:pPr>
          <w:r>
            <w:t xml:space="preserve">Added To Date/Time filtering. Thanks </w:t>
          </w:r>
          <w:r w:rsidR="006A5EDF">
            <w:t>TomB</w:t>
          </w:r>
        </w:p>
        <w:p w:rsidR="00AB3BD3" w:rsidRDefault="00AB3BD3" w:rsidP="006300B0">
          <w:pPr>
            <w:pStyle w:val="ListParagraph"/>
            <w:numPr>
              <w:ilvl w:val="0"/>
              <w:numId w:val="2"/>
            </w:numPr>
          </w:pPr>
          <w:r>
            <w:t>All controls/lists clear when the Rules combo is refreshed</w:t>
          </w:r>
        </w:p>
        <w:p w:rsidR="007C5E8B" w:rsidRDefault="007C5E8B" w:rsidP="006300B0">
          <w:pPr>
            <w:pStyle w:val="ListParagraph"/>
            <w:numPr>
              <w:ilvl w:val="0"/>
              <w:numId w:val="2"/>
            </w:numPr>
          </w:pPr>
          <w:r>
            <w:t>Fixed “No Object in Sequence” error when editing an existing connection</w:t>
          </w:r>
        </w:p>
        <w:p w:rsidR="00BA2BC7" w:rsidRDefault="00BA2BC7" w:rsidP="006300B0">
          <w:pPr>
            <w:pStyle w:val="ListParagraph"/>
            <w:numPr>
              <w:ilvl w:val="0"/>
              <w:numId w:val="2"/>
            </w:numPr>
          </w:pPr>
          <w:r>
            <w:t>Moved the Connections/Page Limit controls to the toolbar</w:t>
          </w:r>
        </w:p>
        <w:p w:rsidR="002E788A" w:rsidRDefault="002E788A" w:rsidP="006300B0">
          <w:pPr>
            <w:pStyle w:val="ListParagraph"/>
            <w:numPr>
              <w:ilvl w:val="0"/>
              <w:numId w:val="2"/>
            </w:numPr>
          </w:pPr>
          <w:r>
            <w:t>Added new Events tab, which displays all events, ordered by event.timestamp</w:t>
          </w:r>
          <w:r w:rsidR="00DE70E3">
            <w:t>, includes paging support</w:t>
          </w:r>
        </w:p>
        <w:p w:rsidR="009253C0" w:rsidRDefault="009253C0" w:rsidP="006300B0">
          <w:pPr>
            <w:pStyle w:val="ListParagraph"/>
            <w:numPr>
              <w:ilvl w:val="0"/>
              <w:numId w:val="2"/>
            </w:numPr>
          </w:pPr>
          <w:r>
            <w:t>Rule files are now copied to the Import directory when a manual rule import is p</w:t>
          </w:r>
          <w:r w:rsidR="00F50512">
            <w:t>erformed</w:t>
          </w:r>
          <w:r w:rsidR="00D13338">
            <w:t>. This will ensure that the Settings file will contain the file details and reimport will not occur</w:t>
          </w:r>
        </w:p>
        <w:p w:rsidR="007A1271" w:rsidRDefault="007A1271" w:rsidP="006300B0">
          <w:pPr>
            <w:pStyle w:val="ListParagraph"/>
            <w:numPr>
              <w:ilvl w:val="0"/>
              <w:numId w:val="2"/>
            </w:numPr>
          </w:pPr>
          <w:r>
            <w:t>Add new Search tab, which allows for user configurable searching on the key fields</w:t>
          </w:r>
        </w:p>
        <w:p w:rsidR="006A08D1" w:rsidRDefault="007A1271" w:rsidP="006A08D1">
          <w:pPr>
            <w:pStyle w:val="ListParagraph"/>
            <w:numPr>
              <w:ilvl w:val="0"/>
              <w:numId w:val="2"/>
            </w:numPr>
          </w:pPr>
          <w:r>
            <w:t>Re</w:t>
          </w:r>
          <w:r w:rsidR="001B2579">
            <w:t>-</w:t>
          </w:r>
          <w:r>
            <w:t xml:space="preserve">implemented UI </w:t>
          </w:r>
          <w:r w:rsidR="001B2579">
            <w:t xml:space="preserve">code base </w:t>
          </w:r>
          <w:r>
            <w:t>using User Controls rather than one massive code dump in the main window</w:t>
          </w:r>
        </w:p>
        <w:p w:rsidR="006A08D1" w:rsidRDefault="006A08D1" w:rsidP="006A08D1">
          <w:pPr>
            <w:pStyle w:val="ListParagraph"/>
            <w:numPr>
              <w:ilvl w:val="0"/>
              <w:numId w:val="2"/>
            </w:numPr>
          </w:pPr>
          <w:r>
            <w:t xml:space="preserve">Added custom context menu to the HEX control to allow the copying of the HEX value as well as the ASCII </w:t>
          </w:r>
        </w:p>
        <w:p w:rsidR="00C12B2E" w:rsidRDefault="00C12B2E" w:rsidP="006A08D1">
          <w:pPr>
            <w:pStyle w:val="ListParagraph"/>
            <w:numPr>
              <w:ilvl w:val="0"/>
              <w:numId w:val="2"/>
            </w:numPr>
          </w:pPr>
          <w:r>
            <w:t>Added Sensor tab which displays information relating to the snort sensors</w:t>
          </w:r>
        </w:p>
        <w:p w:rsidR="00BC47D7" w:rsidRPr="006A48DB" w:rsidRDefault="006A48DB">
          <w:pPr>
            <w:rPr>
              <w:b/>
            </w:rPr>
          </w:pPr>
          <w:r w:rsidRPr="006A48DB">
            <w:rPr>
              <w:b/>
            </w:rPr>
            <w:t>v0.0.1</w:t>
          </w:r>
        </w:p>
        <w:p w:rsidR="006A48DB" w:rsidRDefault="006A48DB" w:rsidP="006A48DB">
          <w:pPr>
            <w:pStyle w:val="ListParagraph"/>
            <w:numPr>
              <w:ilvl w:val="0"/>
              <w:numId w:val="1"/>
            </w:numPr>
          </w:pPr>
          <w:r>
            <w:t>Initial release</w:t>
          </w:r>
        </w:p>
        <w:p w:rsidR="00DE39FC" w:rsidRDefault="00893BA9"/>
      </w:sdtContent>
    </w:sdt>
    <w:p w:rsidR="002F1C36" w:rsidRDefault="002F1C36"/>
    <w:sectPr w:rsidR="002F1C36" w:rsidSect="00DE39FC">
      <w:headerReference w:type="default" r:id="rId26"/>
      <w:footerReference w:type="default" r:id="rId2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93BA9" w:rsidRDefault="00893BA9" w:rsidP="00837CCD">
      <w:pPr>
        <w:spacing w:after="0" w:line="240" w:lineRule="auto"/>
      </w:pPr>
      <w:r>
        <w:separator/>
      </w:r>
    </w:p>
  </w:endnote>
  <w:endnote w:type="continuationSeparator" w:id="0">
    <w:p w:rsidR="00893BA9" w:rsidRDefault="00893BA9" w:rsidP="00837C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58"/>
      <w:gridCol w:w="8284"/>
    </w:tblGrid>
    <w:tr w:rsidR="00D7468B" w:rsidTr="00BC47D7">
      <w:tc>
        <w:tcPr>
          <w:tcW w:w="918" w:type="dxa"/>
          <w:tcBorders>
            <w:right w:val="nil"/>
          </w:tcBorders>
        </w:tcPr>
        <w:p w:rsidR="00D7468B" w:rsidRPr="00D7468B" w:rsidRDefault="004A2BA1" w:rsidP="00D7468B">
          <w:pPr>
            <w:pStyle w:val="NoSpacing"/>
          </w:pPr>
          <w:r w:rsidRPr="00D7468B">
            <w:fldChar w:fldCharType="begin"/>
          </w:r>
          <w:r w:rsidR="00D7468B" w:rsidRPr="00D7468B">
            <w:instrText xml:space="preserve"> PAGE   \* MERGEFORMAT </w:instrText>
          </w:r>
          <w:r w:rsidRPr="00D7468B">
            <w:fldChar w:fldCharType="separate"/>
          </w:r>
          <w:r w:rsidR="00F878CD">
            <w:rPr>
              <w:noProof/>
            </w:rPr>
            <w:t>6</w:t>
          </w:r>
          <w:r w:rsidRPr="00D7468B">
            <w:fldChar w:fldCharType="end"/>
          </w:r>
        </w:p>
      </w:tc>
      <w:tc>
        <w:tcPr>
          <w:tcW w:w="7938" w:type="dxa"/>
          <w:tcBorders>
            <w:top w:val="single" w:sz="18" w:space="0" w:color="808080" w:themeColor="background1" w:themeShade="80"/>
            <w:left w:val="nil"/>
          </w:tcBorders>
        </w:tcPr>
        <w:p w:rsidR="00D7468B" w:rsidRDefault="00D7468B">
          <w:pPr>
            <w:pStyle w:val="Footer"/>
          </w:pPr>
        </w:p>
      </w:tc>
    </w:tr>
  </w:tbl>
  <w:p w:rsidR="00837CCD" w:rsidRDefault="00837CC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93BA9" w:rsidRDefault="00893BA9" w:rsidP="00837CCD">
      <w:pPr>
        <w:spacing w:after="0" w:line="240" w:lineRule="auto"/>
      </w:pPr>
      <w:r>
        <w:separator/>
      </w:r>
    </w:p>
  </w:footnote>
  <w:footnote w:type="continuationSeparator" w:id="0">
    <w:p w:rsidR="00893BA9" w:rsidRDefault="00893BA9" w:rsidP="00837CC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bottom w:val="single" w:sz="18" w:space="0" w:color="808080" w:themeColor="background1" w:themeShade="80"/>
        <w:insideV w:val="single" w:sz="18" w:space="0" w:color="808080" w:themeColor="background1" w:themeShade="80"/>
      </w:tblBorders>
      <w:tblCellMar>
        <w:top w:w="72" w:type="dxa"/>
        <w:left w:w="115" w:type="dxa"/>
        <w:bottom w:w="72" w:type="dxa"/>
        <w:right w:w="115" w:type="dxa"/>
      </w:tblCellMar>
      <w:tblLook w:val="04A0" w:firstRow="1" w:lastRow="0" w:firstColumn="1" w:lastColumn="0" w:noHBand="0" w:noVBand="1"/>
    </w:tblPr>
    <w:tblGrid>
      <w:gridCol w:w="7019"/>
      <w:gridCol w:w="2237"/>
    </w:tblGrid>
    <w:tr w:rsidR="00C27B4E" w:rsidTr="00BC47D7">
      <w:trPr>
        <w:trHeight w:val="288"/>
      </w:trPr>
      <w:sdt>
        <w:sdtPr>
          <w:alias w:val="Title"/>
          <w:id w:val="77761602"/>
          <w:dataBinding w:prefixMappings="xmlns:ns0='http://schemas.openxmlformats.org/package/2006/metadata/core-properties' xmlns:ns1='http://purl.org/dc/elements/1.1/'" w:xpath="/ns0:coreProperties[1]/ns1:title[1]" w:storeItemID="{6C3C8BC8-F283-45AE-878A-BAB7291924A1}"/>
          <w:text/>
        </w:sdtPr>
        <w:sdtEndPr/>
        <w:sdtContent>
          <w:tc>
            <w:tcPr>
              <w:tcW w:w="7765" w:type="dxa"/>
              <w:tcBorders>
                <w:bottom w:val="single" w:sz="18" w:space="0" w:color="808080" w:themeColor="background1" w:themeShade="80"/>
                <w:right w:val="nil"/>
              </w:tcBorders>
            </w:tcPr>
            <w:p w:rsidR="00C45BD3" w:rsidRDefault="00C45BD3" w:rsidP="00BC47D7">
              <w:pPr>
                <w:pStyle w:val="Header"/>
                <w:rPr>
                  <w:rFonts w:asciiTheme="majorHAnsi" w:eastAsiaTheme="majorEastAsia" w:hAnsiTheme="majorHAnsi" w:cstheme="majorBidi"/>
                  <w:sz w:val="36"/>
                  <w:szCs w:val="36"/>
                </w:rPr>
              </w:pPr>
              <w:r w:rsidRPr="00C45BD3">
                <w:t>woanware</w:t>
              </w:r>
            </w:p>
          </w:tc>
        </w:sdtContent>
      </w:sdt>
      <w:tc>
        <w:tcPr>
          <w:tcW w:w="1105" w:type="dxa"/>
          <w:tcBorders>
            <w:left w:val="nil"/>
          </w:tcBorders>
        </w:tcPr>
        <w:p w:rsidR="00C45BD3" w:rsidRDefault="00C27B4E" w:rsidP="0033013E">
          <w:r>
            <w:t>www.woanware.co.uk</w:t>
          </w:r>
        </w:p>
      </w:tc>
    </w:tr>
  </w:tbl>
  <w:p w:rsidR="00837CCD" w:rsidRDefault="00837CC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E62B6F"/>
    <w:multiLevelType w:val="multilevel"/>
    <w:tmpl w:val="008EB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26038F"/>
    <w:multiLevelType w:val="hybridMultilevel"/>
    <w:tmpl w:val="585631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18EF2D5B"/>
    <w:multiLevelType w:val="hybridMultilevel"/>
    <w:tmpl w:val="5628A09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9CD0396"/>
    <w:multiLevelType w:val="hybridMultilevel"/>
    <w:tmpl w:val="876A8D18"/>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4">
    <w:nsid w:val="26054EA9"/>
    <w:multiLevelType w:val="hybridMultilevel"/>
    <w:tmpl w:val="CF4AEB5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nsid w:val="2BE53528"/>
    <w:multiLevelType w:val="hybridMultilevel"/>
    <w:tmpl w:val="19B81E76"/>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nsid w:val="31BA69F2"/>
    <w:multiLevelType w:val="hybridMultilevel"/>
    <w:tmpl w:val="7A2C577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nsid w:val="3259357C"/>
    <w:multiLevelType w:val="multilevel"/>
    <w:tmpl w:val="4C86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64359C7"/>
    <w:multiLevelType w:val="hybridMultilevel"/>
    <w:tmpl w:val="F2BEEC3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9">
    <w:nsid w:val="3A93ECFA"/>
    <w:multiLevelType w:val="singleLevel"/>
    <w:tmpl w:val="73C6A897"/>
    <w:lvl w:ilvl="0">
      <w:numFmt w:val="bullet"/>
      <w:lvlText w:val="§"/>
      <w:lvlJc w:val="left"/>
      <w:pPr>
        <w:tabs>
          <w:tab w:val="num" w:pos="195"/>
        </w:tabs>
        <w:ind w:left="195" w:hanging="195"/>
      </w:pPr>
      <w:rPr>
        <w:rFonts w:ascii="Wingdings" w:hAnsi="Wingdings" w:cs="Wingdings"/>
        <w:color w:val="000000"/>
        <w:sz w:val="20"/>
        <w:szCs w:val="20"/>
      </w:rPr>
    </w:lvl>
  </w:abstractNum>
  <w:abstractNum w:abstractNumId="10">
    <w:nsid w:val="3CB52BC9"/>
    <w:multiLevelType w:val="hybridMultilevel"/>
    <w:tmpl w:val="0F1C203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1">
    <w:nsid w:val="419F3445"/>
    <w:multiLevelType w:val="hybridMultilevel"/>
    <w:tmpl w:val="D7D6A5D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4EA02405"/>
    <w:multiLevelType w:val="hybridMultilevel"/>
    <w:tmpl w:val="240E743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0824306"/>
    <w:multiLevelType w:val="hybridMultilevel"/>
    <w:tmpl w:val="E08CF530"/>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nsid w:val="5BCE40C1"/>
    <w:multiLevelType w:val="hybridMultilevel"/>
    <w:tmpl w:val="D460E7EC"/>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
    <w:nsid w:val="5DF8491B"/>
    <w:multiLevelType w:val="multilevel"/>
    <w:tmpl w:val="9C2E3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73437A"/>
    <w:multiLevelType w:val="hybridMultilevel"/>
    <w:tmpl w:val="DFC628A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267CF5"/>
    <w:multiLevelType w:val="multilevel"/>
    <w:tmpl w:val="3C64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7673526"/>
    <w:multiLevelType w:val="hybridMultilevel"/>
    <w:tmpl w:val="6AD04612"/>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9">
    <w:nsid w:val="6AB60A3E"/>
    <w:multiLevelType w:val="hybridMultilevel"/>
    <w:tmpl w:val="396A131A"/>
    <w:lvl w:ilvl="0" w:tplc="08090005">
      <w:start w:val="1"/>
      <w:numFmt w:val="bullet"/>
      <w:lvlText w:val=""/>
      <w:lvlJc w:val="left"/>
      <w:pPr>
        <w:ind w:left="360" w:hanging="360"/>
      </w:pPr>
      <w:rPr>
        <w:rFonts w:ascii="Wingdings" w:hAnsi="Wingding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7E99058F"/>
    <w:multiLevelType w:val="hybridMultilevel"/>
    <w:tmpl w:val="FE70B57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
  </w:num>
  <w:num w:numId="4">
    <w:abstractNumId w:val="18"/>
  </w:num>
  <w:num w:numId="5">
    <w:abstractNumId w:val="17"/>
  </w:num>
  <w:num w:numId="6">
    <w:abstractNumId w:val="0"/>
  </w:num>
  <w:num w:numId="7">
    <w:abstractNumId w:val="7"/>
  </w:num>
  <w:num w:numId="8">
    <w:abstractNumId w:val="15"/>
  </w:num>
  <w:num w:numId="9">
    <w:abstractNumId w:val="2"/>
  </w:num>
  <w:num w:numId="10">
    <w:abstractNumId w:val="16"/>
  </w:num>
  <w:num w:numId="11">
    <w:abstractNumId w:val="11"/>
  </w:num>
  <w:num w:numId="12">
    <w:abstractNumId w:val="12"/>
  </w:num>
  <w:num w:numId="13">
    <w:abstractNumId w:val="9"/>
  </w:num>
  <w:num w:numId="14">
    <w:abstractNumId w:val="20"/>
  </w:num>
  <w:num w:numId="15">
    <w:abstractNumId w:val="6"/>
  </w:num>
  <w:num w:numId="16">
    <w:abstractNumId w:val="14"/>
  </w:num>
  <w:num w:numId="17">
    <w:abstractNumId w:val="3"/>
  </w:num>
  <w:num w:numId="18">
    <w:abstractNumId w:val="5"/>
  </w:num>
  <w:num w:numId="19">
    <w:abstractNumId w:val="13"/>
  </w:num>
  <w:num w:numId="20">
    <w:abstractNumId w:val="10"/>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EE9"/>
    <w:rsid w:val="000451B7"/>
    <w:rsid w:val="00053246"/>
    <w:rsid w:val="000817C7"/>
    <w:rsid w:val="000835A9"/>
    <w:rsid w:val="000A2B8C"/>
    <w:rsid w:val="000B2E90"/>
    <w:rsid w:val="000C72E1"/>
    <w:rsid w:val="000E74B2"/>
    <w:rsid w:val="000F021C"/>
    <w:rsid w:val="00105ACA"/>
    <w:rsid w:val="00166D91"/>
    <w:rsid w:val="001B2579"/>
    <w:rsid w:val="001B6704"/>
    <w:rsid w:val="0021738D"/>
    <w:rsid w:val="00237081"/>
    <w:rsid w:val="002743C0"/>
    <w:rsid w:val="00280E99"/>
    <w:rsid w:val="002B52E5"/>
    <w:rsid w:val="002E0433"/>
    <w:rsid w:val="002E788A"/>
    <w:rsid w:val="002F1C36"/>
    <w:rsid w:val="003116D6"/>
    <w:rsid w:val="0033013E"/>
    <w:rsid w:val="0034074C"/>
    <w:rsid w:val="003530CB"/>
    <w:rsid w:val="00353163"/>
    <w:rsid w:val="00374B93"/>
    <w:rsid w:val="00391705"/>
    <w:rsid w:val="003C0F2F"/>
    <w:rsid w:val="003E2BDC"/>
    <w:rsid w:val="003E7A1E"/>
    <w:rsid w:val="003F6E92"/>
    <w:rsid w:val="004033C6"/>
    <w:rsid w:val="00427637"/>
    <w:rsid w:val="00442476"/>
    <w:rsid w:val="00462AF3"/>
    <w:rsid w:val="00474BE1"/>
    <w:rsid w:val="00475B6B"/>
    <w:rsid w:val="004A2BA1"/>
    <w:rsid w:val="004A6E2E"/>
    <w:rsid w:val="004E6947"/>
    <w:rsid w:val="005024BB"/>
    <w:rsid w:val="00503B6F"/>
    <w:rsid w:val="005129E6"/>
    <w:rsid w:val="00525085"/>
    <w:rsid w:val="00553477"/>
    <w:rsid w:val="00565366"/>
    <w:rsid w:val="0058539B"/>
    <w:rsid w:val="005D7280"/>
    <w:rsid w:val="005F0E0B"/>
    <w:rsid w:val="005F62E8"/>
    <w:rsid w:val="00606DC3"/>
    <w:rsid w:val="00617C9E"/>
    <w:rsid w:val="006216C8"/>
    <w:rsid w:val="006300B0"/>
    <w:rsid w:val="00630D31"/>
    <w:rsid w:val="0065198E"/>
    <w:rsid w:val="006A01BE"/>
    <w:rsid w:val="006A08D1"/>
    <w:rsid w:val="006A48DB"/>
    <w:rsid w:val="006A5EDF"/>
    <w:rsid w:val="006B2FF1"/>
    <w:rsid w:val="006C5697"/>
    <w:rsid w:val="006D0D03"/>
    <w:rsid w:val="006D3C4E"/>
    <w:rsid w:val="006D66CA"/>
    <w:rsid w:val="006F7BBE"/>
    <w:rsid w:val="007076A2"/>
    <w:rsid w:val="0071701E"/>
    <w:rsid w:val="00721E02"/>
    <w:rsid w:val="007257E1"/>
    <w:rsid w:val="00753CA6"/>
    <w:rsid w:val="00770C7D"/>
    <w:rsid w:val="007A1271"/>
    <w:rsid w:val="007A19B7"/>
    <w:rsid w:val="007B4309"/>
    <w:rsid w:val="007C5E8B"/>
    <w:rsid w:val="008171E4"/>
    <w:rsid w:val="0083554A"/>
    <w:rsid w:val="00837CCD"/>
    <w:rsid w:val="00850D37"/>
    <w:rsid w:val="00893BA9"/>
    <w:rsid w:val="008A4928"/>
    <w:rsid w:val="008A5397"/>
    <w:rsid w:val="008B089A"/>
    <w:rsid w:val="008B4D0A"/>
    <w:rsid w:val="008C1B15"/>
    <w:rsid w:val="008C1B49"/>
    <w:rsid w:val="008E4A6D"/>
    <w:rsid w:val="008E6BBB"/>
    <w:rsid w:val="008F740C"/>
    <w:rsid w:val="009253C0"/>
    <w:rsid w:val="009464DA"/>
    <w:rsid w:val="00971698"/>
    <w:rsid w:val="00973797"/>
    <w:rsid w:val="009A31A7"/>
    <w:rsid w:val="009B19EB"/>
    <w:rsid w:val="00A045B0"/>
    <w:rsid w:val="00A134BB"/>
    <w:rsid w:val="00A8505B"/>
    <w:rsid w:val="00A93285"/>
    <w:rsid w:val="00AA7C96"/>
    <w:rsid w:val="00AB3BD3"/>
    <w:rsid w:val="00AB3D17"/>
    <w:rsid w:val="00AB40E9"/>
    <w:rsid w:val="00AE4395"/>
    <w:rsid w:val="00AF48B1"/>
    <w:rsid w:val="00AF4CD7"/>
    <w:rsid w:val="00B013BF"/>
    <w:rsid w:val="00B1718F"/>
    <w:rsid w:val="00B255D7"/>
    <w:rsid w:val="00B96054"/>
    <w:rsid w:val="00BA09C5"/>
    <w:rsid w:val="00BA2BC7"/>
    <w:rsid w:val="00BC47D7"/>
    <w:rsid w:val="00BD4C9D"/>
    <w:rsid w:val="00BE606C"/>
    <w:rsid w:val="00BF14C2"/>
    <w:rsid w:val="00C12B2E"/>
    <w:rsid w:val="00C27B4E"/>
    <w:rsid w:val="00C45BD3"/>
    <w:rsid w:val="00C7496E"/>
    <w:rsid w:val="00C772A8"/>
    <w:rsid w:val="00CA7815"/>
    <w:rsid w:val="00CC5C05"/>
    <w:rsid w:val="00CD4EE9"/>
    <w:rsid w:val="00CE34B3"/>
    <w:rsid w:val="00CE53E8"/>
    <w:rsid w:val="00CF1ABD"/>
    <w:rsid w:val="00D13338"/>
    <w:rsid w:val="00D22827"/>
    <w:rsid w:val="00D23BF0"/>
    <w:rsid w:val="00D32F31"/>
    <w:rsid w:val="00D7468B"/>
    <w:rsid w:val="00D85E59"/>
    <w:rsid w:val="00D916A7"/>
    <w:rsid w:val="00D930EB"/>
    <w:rsid w:val="00DB7C42"/>
    <w:rsid w:val="00DE39FC"/>
    <w:rsid w:val="00DE70E3"/>
    <w:rsid w:val="00DE7AC7"/>
    <w:rsid w:val="00DF6D13"/>
    <w:rsid w:val="00E150DA"/>
    <w:rsid w:val="00E615A7"/>
    <w:rsid w:val="00E8099D"/>
    <w:rsid w:val="00F21496"/>
    <w:rsid w:val="00F35CFF"/>
    <w:rsid w:val="00F3737A"/>
    <w:rsid w:val="00F50512"/>
    <w:rsid w:val="00F53E2C"/>
    <w:rsid w:val="00F710B5"/>
    <w:rsid w:val="00F80F37"/>
    <w:rsid w:val="00F878CD"/>
    <w:rsid w:val="00F95F32"/>
    <w:rsid w:val="00F97C24"/>
    <w:rsid w:val="00FA30DA"/>
    <w:rsid w:val="00FA5500"/>
    <w:rsid w:val="00FD05A1"/>
    <w:rsid w:val="00FD1124"/>
    <w:rsid w:val="00FD350F"/>
    <w:rsid w:val="00FF375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F0E0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076A2"/>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37CCD"/>
    <w:pPr>
      <w:tabs>
        <w:tab w:val="center" w:pos="4513"/>
        <w:tab w:val="right" w:pos="9026"/>
      </w:tabs>
      <w:spacing w:after="0" w:line="240" w:lineRule="auto"/>
    </w:pPr>
  </w:style>
  <w:style w:type="character" w:customStyle="1" w:styleId="HeaderChar">
    <w:name w:val="Header Char"/>
    <w:basedOn w:val="DefaultParagraphFont"/>
    <w:link w:val="Header"/>
    <w:uiPriority w:val="99"/>
    <w:rsid w:val="00837CCD"/>
  </w:style>
  <w:style w:type="paragraph" w:styleId="Footer">
    <w:name w:val="footer"/>
    <w:basedOn w:val="Normal"/>
    <w:link w:val="FooterChar"/>
    <w:uiPriority w:val="99"/>
    <w:unhideWhenUsed/>
    <w:rsid w:val="00837CCD"/>
    <w:pPr>
      <w:tabs>
        <w:tab w:val="center" w:pos="4513"/>
        <w:tab w:val="right" w:pos="9026"/>
      </w:tabs>
      <w:spacing w:after="0" w:line="240" w:lineRule="auto"/>
    </w:pPr>
  </w:style>
  <w:style w:type="character" w:customStyle="1" w:styleId="FooterChar">
    <w:name w:val="Footer Char"/>
    <w:basedOn w:val="DefaultParagraphFont"/>
    <w:link w:val="Footer"/>
    <w:uiPriority w:val="99"/>
    <w:rsid w:val="00837CCD"/>
  </w:style>
  <w:style w:type="character" w:styleId="Hyperlink">
    <w:name w:val="Hyperlink"/>
    <w:basedOn w:val="DefaultParagraphFont"/>
    <w:uiPriority w:val="99"/>
    <w:unhideWhenUsed/>
    <w:rsid w:val="00837CCD"/>
    <w:rPr>
      <w:color w:val="0000FF" w:themeColor="hyperlink"/>
      <w:u w:val="single"/>
    </w:rPr>
  </w:style>
  <w:style w:type="paragraph" w:styleId="BalloonText">
    <w:name w:val="Balloon Text"/>
    <w:basedOn w:val="Normal"/>
    <w:link w:val="BalloonTextChar"/>
    <w:uiPriority w:val="99"/>
    <w:semiHidden/>
    <w:unhideWhenUsed/>
    <w:rsid w:val="00837C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7CCD"/>
    <w:rPr>
      <w:rFonts w:ascii="Tahoma" w:hAnsi="Tahoma" w:cs="Tahoma"/>
      <w:sz w:val="16"/>
      <w:szCs w:val="16"/>
    </w:rPr>
  </w:style>
  <w:style w:type="paragraph" w:styleId="NoSpacing">
    <w:name w:val="No Spacing"/>
    <w:link w:val="NoSpacingChar"/>
    <w:uiPriority w:val="1"/>
    <w:qFormat/>
    <w:rsid w:val="00D7468B"/>
    <w:pPr>
      <w:spacing w:after="0" w:line="240" w:lineRule="auto"/>
    </w:pPr>
  </w:style>
  <w:style w:type="character" w:customStyle="1" w:styleId="NoSpacingChar">
    <w:name w:val="No Spacing Char"/>
    <w:basedOn w:val="DefaultParagraphFont"/>
    <w:link w:val="NoSpacing"/>
    <w:uiPriority w:val="1"/>
    <w:rsid w:val="00DE39FC"/>
  </w:style>
  <w:style w:type="character" w:styleId="PlaceholderText">
    <w:name w:val="Placeholder Text"/>
    <w:basedOn w:val="DefaultParagraphFont"/>
    <w:uiPriority w:val="99"/>
    <w:semiHidden/>
    <w:rsid w:val="0033013E"/>
    <w:rPr>
      <w:color w:val="808080"/>
    </w:rPr>
  </w:style>
  <w:style w:type="character" w:customStyle="1" w:styleId="Heading1Char">
    <w:name w:val="Heading 1 Char"/>
    <w:basedOn w:val="DefaultParagraphFont"/>
    <w:link w:val="Heading1"/>
    <w:uiPriority w:val="9"/>
    <w:rsid w:val="005F0E0B"/>
    <w:rPr>
      <w:rFonts w:asciiTheme="majorHAnsi" w:eastAsiaTheme="majorEastAsia" w:hAnsiTheme="majorHAnsi" w:cstheme="majorBidi"/>
      <w:b/>
      <w:bCs/>
      <w:color w:val="365F91" w:themeColor="accent1" w:themeShade="BF"/>
      <w:sz w:val="28"/>
      <w:szCs w:val="28"/>
    </w:rPr>
  </w:style>
  <w:style w:type="paragraph" w:customStyle="1" w:styleId="woanwareHeading1">
    <w:name w:val="woanware Heading 1"/>
    <w:basedOn w:val="Heading1"/>
    <w:link w:val="woanwareHeading1Char"/>
    <w:qFormat/>
    <w:rsid w:val="007076A2"/>
    <w:rPr>
      <w:rFonts w:asciiTheme="minorHAnsi" w:hAnsiTheme="minorHAnsi" w:cstheme="minorHAnsi"/>
      <w:color w:val="auto"/>
    </w:rPr>
  </w:style>
  <w:style w:type="character" w:customStyle="1" w:styleId="Heading2Char">
    <w:name w:val="Heading 2 Char"/>
    <w:basedOn w:val="DefaultParagraphFont"/>
    <w:link w:val="Heading2"/>
    <w:uiPriority w:val="9"/>
    <w:rsid w:val="007076A2"/>
    <w:rPr>
      <w:rFonts w:asciiTheme="majorHAnsi" w:eastAsiaTheme="majorEastAsia" w:hAnsiTheme="majorHAnsi" w:cstheme="majorBidi"/>
      <w:b/>
      <w:bCs/>
      <w:color w:val="4F81BD" w:themeColor="accent1"/>
      <w:sz w:val="26"/>
      <w:szCs w:val="26"/>
    </w:rPr>
  </w:style>
  <w:style w:type="character" w:customStyle="1" w:styleId="woanwareHeading1Char">
    <w:name w:val="woanware Heading 1 Char"/>
    <w:basedOn w:val="Heading1Char"/>
    <w:link w:val="woanwareHeading1"/>
    <w:rsid w:val="007076A2"/>
    <w:rPr>
      <w:rFonts w:asciiTheme="majorHAnsi" w:eastAsiaTheme="majorEastAsia" w:hAnsiTheme="majorHAnsi" w:cstheme="minorHAnsi"/>
      <w:b/>
      <w:bCs/>
      <w:color w:val="365F91" w:themeColor="accent1" w:themeShade="BF"/>
      <w:sz w:val="28"/>
      <w:szCs w:val="28"/>
    </w:rPr>
  </w:style>
  <w:style w:type="paragraph" w:customStyle="1" w:styleId="woanwareHeading2">
    <w:name w:val="woanware Heading 2"/>
    <w:basedOn w:val="Heading2"/>
    <w:link w:val="woanwareHeading2Char"/>
    <w:qFormat/>
    <w:rsid w:val="007076A2"/>
    <w:rPr>
      <w:rFonts w:asciiTheme="minorHAnsi" w:hAnsiTheme="minorHAnsi" w:cstheme="minorHAnsi"/>
      <w:color w:val="auto"/>
    </w:rPr>
  </w:style>
  <w:style w:type="character" w:customStyle="1" w:styleId="woanwareHeading2Char">
    <w:name w:val="woanware Heading 2 Char"/>
    <w:basedOn w:val="Heading2Char"/>
    <w:link w:val="woanwareHeading2"/>
    <w:rsid w:val="007076A2"/>
    <w:rPr>
      <w:rFonts w:asciiTheme="majorHAnsi" w:eastAsiaTheme="majorEastAsia" w:hAnsiTheme="majorHAnsi" w:cstheme="minorHAnsi"/>
      <w:b/>
      <w:bCs/>
      <w:color w:val="4F81BD" w:themeColor="accent1"/>
      <w:sz w:val="26"/>
      <w:szCs w:val="26"/>
    </w:rPr>
  </w:style>
  <w:style w:type="paragraph" w:styleId="ListParagraph">
    <w:name w:val="List Paragraph"/>
    <w:basedOn w:val="Normal"/>
    <w:uiPriority w:val="34"/>
    <w:qFormat/>
    <w:rsid w:val="006A48DB"/>
    <w:pPr>
      <w:ind w:left="720"/>
      <w:contextualSpacing/>
    </w:pPr>
  </w:style>
  <w:style w:type="paragraph" w:styleId="NormalWeb">
    <w:name w:val="Normal (Web)"/>
    <w:basedOn w:val="Normal"/>
    <w:uiPriority w:val="99"/>
    <w:semiHidden/>
    <w:unhideWhenUsed/>
    <w:rsid w:val="006C5697"/>
    <w:pPr>
      <w:spacing w:before="100" w:beforeAutospacing="1" w:after="240" w:line="300" w:lineRule="atLeast"/>
    </w:pPr>
    <w:rPr>
      <w:rFonts w:ascii="Times New Roman" w:eastAsia="Times New Roman" w:hAnsi="Times New Roman" w:cs="Times New Roman"/>
      <w:sz w:val="21"/>
      <w:szCs w:val="21"/>
      <w:lang w:eastAsia="en-GB"/>
    </w:rPr>
  </w:style>
  <w:style w:type="character" w:customStyle="1" w:styleId="csk">
    <w:name w:val="cs_k"/>
    <w:basedOn w:val="DefaultParagraphFont"/>
    <w:rsid w:val="00166D91"/>
  </w:style>
  <w:style w:type="character" w:customStyle="1" w:styleId="csv">
    <w:name w:val="cs_v"/>
    <w:basedOn w:val="DefaultParagraphFont"/>
    <w:rsid w:val="00166D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7645983">
      <w:bodyDiv w:val="1"/>
      <w:marLeft w:val="0"/>
      <w:marRight w:val="0"/>
      <w:marTop w:val="0"/>
      <w:marBottom w:val="0"/>
      <w:divBdr>
        <w:top w:val="none" w:sz="0" w:space="0" w:color="auto"/>
        <w:left w:val="none" w:sz="0" w:space="0" w:color="auto"/>
        <w:bottom w:val="none" w:sz="0" w:space="0" w:color="auto"/>
        <w:right w:val="none" w:sz="0" w:space="0" w:color="auto"/>
      </w:divBdr>
    </w:div>
    <w:div w:id="254629030">
      <w:bodyDiv w:val="1"/>
      <w:marLeft w:val="0"/>
      <w:marRight w:val="0"/>
      <w:marTop w:val="0"/>
      <w:marBottom w:val="0"/>
      <w:divBdr>
        <w:top w:val="none" w:sz="0" w:space="0" w:color="auto"/>
        <w:left w:val="none" w:sz="0" w:space="0" w:color="auto"/>
        <w:bottom w:val="none" w:sz="0" w:space="0" w:color="auto"/>
        <w:right w:val="none" w:sz="0" w:space="0" w:color="auto"/>
      </w:divBdr>
    </w:div>
    <w:div w:id="751007270">
      <w:bodyDiv w:val="1"/>
      <w:marLeft w:val="0"/>
      <w:marRight w:val="0"/>
      <w:marTop w:val="0"/>
      <w:marBottom w:val="0"/>
      <w:divBdr>
        <w:top w:val="none" w:sz="0" w:space="0" w:color="auto"/>
        <w:left w:val="none" w:sz="0" w:space="0" w:color="auto"/>
        <w:bottom w:val="none" w:sz="0" w:space="0" w:color="auto"/>
        <w:right w:val="none" w:sz="0" w:space="0" w:color="auto"/>
      </w:divBdr>
    </w:div>
    <w:div w:id="1482770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objectlistview.sourceforge.net/cs/index.html" TargetMode="External"/><Relationship Id="rId18" Type="http://schemas.openxmlformats.org/officeDocument/2006/relationships/hyperlink" Target="https://github.com/JoshClose/CsvHelper" TargetMode="External"/><Relationship Id="rId26" Type="http://schemas.openxmlformats.org/officeDocument/2006/relationships/header" Target="header1.xml"/><Relationship Id="rId3" Type="http://schemas.openxmlformats.org/officeDocument/2006/relationships/numbering" Target="numbering.xml"/><Relationship Id="rId21" Type="http://schemas.openxmlformats.org/officeDocument/2006/relationships/image" Target="media/image3.png"/><Relationship Id="rId7" Type="http://schemas.openxmlformats.org/officeDocument/2006/relationships/webSettings" Target="webSettings.xml"/><Relationship Id="rId12" Type="http://schemas.openxmlformats.org/officeDocument/2006/relationships/hyperlink" Target="https://snorby.org/" TargetMode="External"/><Relationship Id="rId17" Type="http://schemas.openxmlformats.org/officeDocument/2006/relationships/hyperlink" Target="http://dev.mysql.com/downloads/connector/net/" TargetMode="External"/><Relationship Id="rId25"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hyperlink" Target="http://managedesent.codeplex.com/" TargetMode="External"/><Relationship Id="rId20" Type="http://schemas.openxmlformats.org/officeDocument/2006/relationships/image" Target="media/image2.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snort.org/" TargetMode="External"/><Relationship Id="rId24" Type="http://schemas.openxmlformats.org/officeDocument/2006/relationships/image" Target="media/image6.png"/><Relationship Id="rId5" Type="http://schemas.microsoft.com/office/2007/relationships/stylesWithEffects" Target="stylesWithEffects.xml"/><Relationship Id="rId15" Type="http://schemas.openxmlformats.org/officeDocument/2006/relationships/hyperlink" Target="http://www.codeproject.com/Articles/9352/A-C-IP-Address-Control" TargetMode="External"/><Relationship Id="rId23" Type="http://schemas.openxmlformats.org/officeDocument/2006/relationships/image" Target="media/image5.png"/><Relationship Id="rId28" Type="http://schemas.openxmlformats.org/officeDocument/2006/relationships/fontTable" Target="fontTable.xml"/><Relationship Id="rId10" Type="http://schemas.openxmlformats.org/officeDocument/2006/relationships/image" Target="media/image1.png"/><Relationship Id="rId19" Type="http://schemas.openxmlformats.org/officeDocument/2006/relationships/hyperlink" Target="http://www.woanware.co.uk/"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sourceforge.net/projects/hexbox/" TargetMode="External"/><Relationship Id="rId22" Type="http://schemas.openxmlformats.org/officeDocument/2006/relationships/image" Target="media/image4.png"/><Relationship Id="rId27"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M:\Help\Help.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NetworkScanViewer</PublishDate>
  <Abstract/>
  <CompanyAddress>woanware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07F4031-344D-4170-8837-769C49BC86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Help.dotx</Template>
  <TotalTime>2463</TotalTime>
  <Pages>9</Pages>
  <Words>1322</Words>
  <Characters>7539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woanware</vt:lpstr>
    </vt:vector>
  </TitlesOfParts>
  <Company>woanware</Company>
  <LinksUpToDate>false</LinksUpToDate>
  <CharactersWithSpaces>8844</CharactersWithSpaces>
  <SharedDoc>false</SharedDoc>
  <HyperlinkBase>http://www.woanware.co.uk</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woanware</dc:title>
  <dc:subject>snorbert</dc:subject>
  <dc:creator>context</dc:creator>
  <cp:lastModifiedBy>Mark Woan</cp:lastModifiedBy>
  <cp:revision>116</cp:revision>
  <cp:lastPrinted>2012-11-09T09:09:00Z</cp:lastPrinted>
  <dcterms:created xsi:type="dcterms:W3CDTF">2012-11-01T13:08:00Z</dcterms:created>
  <dcterms:modified xsi:type="dcterms:W3CDTF">2013-02-14T11:11:00Z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WWW">
    <vt:lpwstr>WWW</vt:lpwstr>
  </property>
</Properties>
</file>